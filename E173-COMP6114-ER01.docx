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7353ED96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99E41" w14:textId="7D7870BB" w:rsidR="00A022CF" w:rsidRPr="002E3324" w:rsidRDefault="00A022CF" w:rsidP="00A022CF">
            <w:pPr>
              <w:rPr>
                <w:rFonts w:ascii="Arial" w:hAnsi="Arial" w:cs="Arial"/>
                <w:b/>
                <w:sz w:val="32"/>
              </w:rPr>
            </w:pPr>
            <w:r w:rsidRPr="002E3324">
              <w:rPr>
                <w:rFonts w:ascii="Arial" w:hAnsi="Arial" w:cs="Arial"/>
                <w:b/>
                <w:sz w:val="32"/>
                <w:lang w:val="id-ID"/>
              </w:rPr>
              <w:t xml:space="preserve">Soal </w:t>
            </w:r>
            <w:r w:rsidR="0055622D">
              <w:rPr>
                <w:rFonts w:ascii="Arial" w:hAnsi="Arial" w:cs="Arial"/>
                <w:b/>
                <w:sz w:val="32"/>
              </w:rPr>
              <w:t>Tugas Mandiri</w:t>
            </w:r>
            <w:r w:rsidRPr="002E3324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</w:p>
          <w:p w14:paraId="1648D6A4" w14:textId="5904BFDB" w:rsidR="00811C48" w:rsidRPr="00051154" w:rsidRDefault="0055622D" w:rsidP="00A022CF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i/>
                <w:sz w:val="16"/>
              </w:rPr>
              <w:t>Assignment</w:t>
            </w:r>
            <w:r w:rsidR="00A022CF" w:rsidRPr="00051154">
              <w:rPr>
                <w:rFonts w:ascii="Arial" w:hAnsi="Arial" w:cs="Arial"/>
                <w:i/>
                <w:sz w:val="16"/>
                <w:lang w:val="id-ID"/>
              </w:rPr>
              <w:t xml:space="preserve">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035F1FCF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65C1644B" wp14:editId="47318E60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14B8EC38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E85D4" w14:textId="77777777" w:rsidR="00A022CF" w:rsidRPr="00876A58" w:rsidRDefault="00040E64" w:rsidP="00A022CF">
            <w:pPr>
              <w:rPr>
                <w:rFonts w:asciiTheme="majorHAnsi" w:eastAsiaTheme="majorEastAsia" w:hAnsiTheme="majorHAnsi" w:cstheme="majorBidi"/>
                <w:b/>
                <w:bCs/>
                <w:iCs/>
                <w:lang w:val="id-ID"/>
              </w:rPr>
            </w:pPr>
            <w:r w:rsidRPr="00040E64">
              <w:rPr>
                <w:rFonts w:ascii="Arial Narrow" w:hAnsi="Arial Narrow" w:cs="Tahoma"/>
                <w:sz w:val="36"/>
                <w:lang w:val="id-ID"/>
              </w:rPr>
              <w:t>COMP6114</w:t>
            </w:r>
          </w:p>
          <w:p w14:paraId="0EF11D6A" w14:textId="77777777" w:rsidR="00235C36" w:rsidRPr="00876A58" w:rsidRDefault="00040E64" w:rsidP="00A022CF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040E64">
              <w:rPr>
                <w:rFonts w:ascii="Arial Narrow" w:hAnsi="Arial Narrow" w:cs="Tahoma"/>
                <w:sz w:val="36"/>
                <w:lang w:val="id-ID"/>
              </w:rPr>
              <w:t>Pattern Software Design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30227AD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1EB20587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AE80E" w14:textId="77777777" w:rsidR="00A022CF" w:rsidRDefault="00022FE9" w:rsidP="00A022CF">
            <w:pPr>
              <w:ind w:right="480"/>
              <w:rPr>
                <w:rFonts w:ascii="Arial" w:hAnsi="Arial" w:cs="Arial"/>
                <w:b/>
              </w:rPr>
            </w:pPr>
            <w:r w:rsidRPr="00022FE9">
              <w:rPr>
                <w:rFonts w:ascii="Arial" w:hAnsi="Arial" w:cs="Arial"/>
                <w:b/>
                <w:lang w:val="id-ID"/>
              </w:rPr>
              <w:t>Teknik Informatika</w:t>
            </w:r>
          </w:p>
          <w:p w14:paraId="75B50E0A" w14:textId="77777777" w:rsidR="00F80742" w:rsidRPr="00876A58" w:rsidRDefault="00022FE9" w:rsidP="00A022CF">
            <w:pPr>
              <w:pStyle w:val="Header"/>
              <w:tabs>
                <w:tab w:val="clear" w:pos="4680"/>
                <w:tab w:val="clear" w:pos="9360"/>
              </w:tabs>
              <w:rPr>
                <w:rFonts w:ascii="Tahoma" w:hAnsi="Tahoma" w:cs="Tahoma"/>
                <w:bCs/>
                <w:sz w:val="18"/>
              </w:rPr>
            </w:pPr>
            <w:r w:rsidRPr="00022FE9">
              <w:rPr>
                <w:rFonts w:ascii="Arial" w:hAnsi="Arial" w:cs="Arial"/>
                <w:i/>
                <w:sz w:val="16"/>
                <w:lang w:val="id-ID"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DE8953C" w14:textId="12867BDC" w:rsidR="00B9609E" w:rsidRPr="000F057A" w:rsidRDefault="0055622D" w:rsidP="00A022CF">
            <w:pPr>
              <w:jc w:val="right"/>
              <w:rPr>
                <w:rFonts w:ascii="Arial" w:hAnsi="Arial" w:cs="Arial"/>
              </w:rPr>
            </w:pPr>
            <w:r w:rsidRPr="0055622D">
              <w:rPr>
                <w:b/>
                <w:sz w:val="20"/>
              </w:rPr>
              <w:t>E173-COMP6114-ER01</w:t>
            </w:r>
          </w:p>
        </w:tc>
      </w:tr>
      <w:tr w:rsidR="00E0375C" w:rsidRPr="00876A58" w14:paraId="0135CBD2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E8AC0A5" w14:textId="77777777" w:rsidR="00A022CF" w:rsidRPr="00022FE9" w:rsidRDefault="00A022CF" w:rsidP="00A022CF">
            <w:pPr>
              <w:pStyle w:val="Header"/>
              <w:rPr>
                <w:rFonts w:ascii="Arial" w:hAnsi="Arial" w:cs="Arial"/>
                <w:sz w:val="18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Periode Berlaku </w:t>
            </w:r>
            <w:r>
              <w:rPr>
                <w:rFonts w:ascii="Arial" w:hAnsi="Arial" w:cs="Arial"/>
                <w:sz w:val="18"/>
                <w:lang w:val="id-ID"/>
              </w:rPr>
              <w:t>Semester</w:t>
            </w:r>
            <w:r w:rsidR="00022FE9">
              <w:rPr>
                <w:rFonts w:ascii="Arial" w:hAnsi="Arial" w:cs="Arial"/>
                <w:sz w:val="18"/>
              </w:rPr>
              <w:t xml:space="preserve"> </w:t>
            </w:r>
            <w:r w:rsidRPr="00876A58">
              <w:rPr>
                <w:rFonts w:ascii="Arial" w:hAnsi="Arial" w:cs="Arial"/>
                <w:sz w:val="18"/>
                <w:lang w:val="id-ID"/>
              </w:rPr>
              <w:t>Genap</w:t>
            </w:r>
            <w:r w:rsidR="00022FE9">
              <w:rPr>
                <w:rFonts w:ascii="Arial" w:hAnsi="Arial" w:cs="Arial"/>
                <w:sz w:val="18"/>
              </w:rPr>
              <w:t xml:space="preserve"> 2016</w:t>
            </w:r>
            <w:r w:rsidRPr="00876A58">
              <w:rPr>
                <w:rFonts w:ascii="Arial" w:hAnsi="Arial" w:cs="Arial"/>
                <w:sz w:val="18"/>
                <w:lang w:val="id-ID"/>
              </w:rPr>
              <w:t>/</w:t>
            </w:r>
            <w:r w:rsidR="00022FE9">
              <w:rPr>
                <w:rFonts w:ascii="Arial" w:hAnsi="Arial" w:cs="Arial"/>
                <w:sz w:val="18"/>
              </w:rPr>
              <w:t>2017</w:t>
            </w:r>
          </w:p>
          <w:p w14:paraId="1C0D410D" w14:textId="77777777" w:rsidR="00535DA7" w:rsidRPr="00022FE9" w:rsidRDefault="00A022CF" w:rsidP="00A022CF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76A58">
              <w:rPr>
                <w:rFonts w:ascii="Arial" w:hAnsi="Arial" w:cs="Arial"/>
                <w:b/>
                <w:i/>
                <w:sz w:val="16"/>
                <w:lang w:val="id-ID"/>
              </w:rPr>
              <w:t>Valid on</w:t>
            </w:r>
            <w:r>
              <w:rPr>
                <w:rFonts w:ascii="Arial" w:hAnsi="Arial" w:cs="Arial"/>
                <w:b/>
                <w:i/>
                <w:sz w:val="16"/>
              </w:rPr>
              <w:t xml:space="preserve"> </w:t>
            </w:r>
            <w:r w:rsidRPr="00876A58">
              <w:rPr>
                <w:rFonts w:ascii="Arial" w:hAnsi="Arial" w:cs="Arial"/>
                <w:i/>
                <w:sz w:val="16"/>
                <w:lang w:val="id-ID"/>
              </w:rPr>
              <w:t>Even</w:t>
            </w:r>
            <w:r>
              <w:rPr>
                <w:rFonts w:ascii="Arial" w:hAnsi="Arial" w:cs="Arial"/>
                <w:i/>
                <w:sz w:val="16"/>
              </w:rPr>
              <w:t xml:space="preserve"> </w:t>
            </w:r>
            <w:r>
              <w:rPr>
                <w:rFonts w:ascii="Arial" w:hAnsi="Arial" w:cs="Arial"/>
                <w:i/>
                <w:sz w:val="16"/>
                <w:lang w:val="id-ID"/>
              </w:rPr>
              <w:t>Semester</w:t>
            </w:r>
            <w:r w:rsidR="00022FE9">
              <w:rPr>
                <w:rFonts w:ascii="Arial" w:hAnsi="Arial" w:cs="Arial"/>
                <w:i/>
                <w:sz w:val="16"/>
              </w:rPr>
              <w:t xml:space="preserve"> </w:t>
            </w:r>
            <w:r>
              <w:rPr>
                <w:rFonts w:ascii="Arial" w:hAnsi="Arial" w:cs="Arial"/>
                <w:i/>
                <w:sz w:val="16"/>
                <w:lang w:val="id-ID"/>
              </w:rPr>
              <w:t xml:space="preserve">Year </w:t>
            </w:r>
            <w:r w:rsidR="00022FE9">
              <w:rPr>
                <w:rFonts w:ascii="Arial" w:hAnsi="Arial" w:cs="Arial"/>
                <w:i/>
                <w:sz w:val="16"/>
              </w:rPr>
              <w:t>2016</w:t>
            </w:r>
            <w:r w:rsidRPr="00876A58">
              <w:rPr>
                <w:rFonts w:ascii="Arial" w:hAnsi="Arial" w:cs="Arial"/>
                <w:i/>
                <w:sz w:val="16"/>
                <w:lang w:val="id-ID"/>
              </w:rPr>
              <w:t>/</w:t>
            </w:r>
            <w:r w:rsidR="00022FE9">
              <w:rPr>
                <w:rFonts w:ascii="Arial" w:hAnsi="Arial" w:cs="Arial"/>
                <w:i/>
                <w:sz w:val="16"/>
              </w:rPr>
              <w:t>2017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38551A9" w14:textId="77777777" w:rsidR="00A022CF" w:rsidRPr="00022FE9" w:rsidRDefault="00A022CF" w:rsidP="00A022CF">
            <w:pPr>
              <w:pStyle w:val="Header"/>
              <w:jc w:val="right"/>
              <w:rPr>
                <w:rFonts w:ascii="Arial" w:hAnsi="Arial" w:cs="Arial"/>
                <w:b/>
                <w:sz w:val="18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Revisi </w:t>
            </w:r>
            <w:r w:rsidR="00022FE9">
              <w:rPr>
                <w:rFonts w:ascii="Arial" w:hAnsi="Arial" w:cs="Arial"/>
                <w:b/>
                <w:sz w:val="18"/>
              </w:rPr>
              <w:t>00</w:t>
            </w:r>
          </w:p>
          <w:p w14:paraId="6C9A943D" w14:textId="77777777" w:rsidR="00D37E0D" w:rsidRPr="00A552D5" w:rsidRDefault="00A022CF" w:rsidP="00A022CF">
            <w:pPr>
              <w:pStyle w:val="Header"/>
              <w:tabs>
                <w:tab w:val="clear" w:pos="4680"/>
                <w:tab w:val="left" w:pos="2302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876A58">
              <w:rPr>
                <w:rFonts w:ascii="Arial" w:hAnsi="Arial" w:cs="Arial"/>
                <w:i/>
                <w:sz w:val="16"/>
                <w:lang w:val="id-ID"/>
              </w:rPr>
              <w:t>Revision</w:t>
            </w:r>
            <w:r>
              <w:rPr>
                <w:rFonts w:ascii="Arial" w:hAnsi="Arial" w:cs="Arial"/>
                <w:i/>
                <w:sz w:val="16"/>
              </w:rPr>
              <w:t xml:space="preserve"> </w:t>
            </w:r>
            <w:r w:rsidR="00022FE9">
              <w:rPr>
                <w:rFonts w:ascii="Arial" w:hAnsi="Arial" w:cs="Arial"/>
                <w:i/>
                <w:sz w:val="16"/>
              </w:rPr>
              <w:t>00</w:t>
            </w:r>
          </w:p>
        </w:tc>
      </w:tr>
    </w:tbl>
    <w:p w14:paraId="56B05661" w14:textId="1C5FEA6A" w:rsidR="00406F92" w:rsidRDefault="00406F92" w:rsidP="005B66A9">
      <w:pPr>
        <w:rPr>
          <w:lang w:val="id-ID"/>
        </w:rPr>
      </w:pPr>
    </w:p>
    <w:p w14:paraId="6B04A18C" w14:textId="77777777" w:rsidR="00B77980" w:rsidRPr="00BD0E8D" w:rsidRDefault="00B77980" w:rsidP="00B77980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 xml:space="preserve">Seluruh </w:t>
      </w:r>
      <w:r>
        <w:t>mahasiswa</w:t>
      </w:r>
      <w:r>
        <w:rPr>
          <w:lang w:val="id-ID"/>
        </w:rPr>
        <w:t xml:space="preserve"> tidak diperkenankan untuk</w:t>
      </w:r>
      <w:r w:rsidRPr="00BD0E8D">
        <w:rPr>
          <w:lang w:val="id-ID"/>
        </w:rPr>
        <w:t>:</w:t>
      </w:r>
    </w:p>
    <w:p w14:paraId="2BB65512" w14:textId="77777777" w:rsidR="00B77980" w:rsidRPr="000C3329" w:rsidRDefault="00B77980" w:rsidP="00B77980">
      <w:pPr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</w:rPr>
        <w:t>All students</w:t>
      </w:r>
      <w:r w:rsidRPr="000C3329">
        <w:rPr>
          <w:rStyle w:val="longtext"/>
          <w:i/>
          <w:sz w:val="18"/>
          <w:szCs w:val="18"/>
        </w:rPr>
        <w:t xml:space="preserve"> </w:t>
      </w:r>
      <w:r>
        <w:rPr>
          <w:rStyle w:val="longtext"/>
          <w:i/>
          <w:sz w:val="18"/>
          <w:szCs w:val="18"/>
        </w:rPr>
        <w:t>are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0CEA6BE2" w14:textId="77777777" w:rsidR="00B77980" w:rsidRPr="00C424D7" w:rsidRDefault="00B77980" w:rsidP="00B77980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r w:rsidRPr="00C424D7">
        <w:t>lihat</w:t>
      </w:r>
      <w:r w:rsidRPr="00C424D7">
        <w:rPr>
          <w:lang w:val="id-ID"/>
        </w:rPr>
        <w:t xml:space="preserve"> </w:t>
      </w:r>
      <w:r w:rsidRPr="00C424D7">
        <w:t xml:space="preserve">sebagian atau seluruh </w:t>
      </w:r>
      <w:r>
        <w:t>jawaban mahasiswa</w:t>
      </w:r>
      <w:r w:rsidRPr="00C424D7">
        <w:t xml:space="preserve"> lain</w:t>
      </w:r>
      <w:r w:rsidRPr="00C424D7">
        <w:rPr>
          <w:lang w:val="id-ID"/>
        </w:rPr>
        <w:t>,</w:t>
      </w:r>
    </w:p>
    <w:p w14:paraId="18397680" w14:textId="77777777" w:rsidR="00B77980" w:rsidRPr="000C3329" w:rsidRDefault="00B77980" w:rsidP="00B77980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 xml:space="preserve">Seeing a part or the whole </w:t>
      </w:r>
      <w:r>
        <w:rPr>
          <w:rStyle w:val="longtext"/>
          <w:i/>
          <w:sz w:val="18"/>
          <w:szCs w:val="18"/>
        </w:rPr>
        <w:t>answer</w:t>
      </w:r>
      <w:r w:rsidRPr="000C3329">
        <w:rPr>
          <w:rStyle w:val="longtext"/>
          <w:i/>
          <w:sz w:val="18"/>
          <w:szCs w:val="18"/>
        </w:rPr>
        <w:t xml:space="preserve"> from other </w:t>
      </w:r>
      <w:r>
        <w:rPr>
          <w:rStyle w:val="longtext"/>
          <w:i/>
          <w:sz w:val="18"/>
          <w:szCs w:val="18"/>
        </w:rPr>
        <w:t>student</w:t>
      </w:r>
    </w:p>
    <w:p w14:paraId="6F83C538" w14:textId="77777777" w:rsidR="00B77980" w:rsidRPr="00C424D7" w:rsidRDefault="00B77980" w:rsidP="00B77980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C424D7">
        <w:t xml:space="preserve">Menyadur sebagian maupun seluruh </w:t>
      </w:r>
      <w:r>
        <w:t>jawaban</w:t>
      </w:r>
      <w:r w:rsidRPr="00C424D7">
        <w:t xml:space="preserve"> dari buku</w:t>
      </w:r>
      <w:r w:rsidRPr="00C424D7">
        <w:rPr>
          <w:lang w:val="id-ID"/>
        </w:rPr>
        <w:t>,</w:t>
      </w:r>
    </w:p>
    <w:p w14:paraId="2D31E271" w14:textId="77777777" w:rsidR="00B77980" w:rsidRPr="000C3329" w:rsidRDefault="00B77980" w:rsidP="00B77980">
      <w:pPr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Adapt</w:t>
      </w:r>
      <w:r w:rsidRPr="000C3329">
        <w:rPr>
          <w:rStyle w:val="longtext"/>
          <w:i/>
          <w:sz w:val="18"/>
          <w:szCs w:val="18"/>
        </w:rPr>
        <w:t xml:space="preserve">ed a part or the whole </w:t>
      </w:r>
      <w:r>
        <w:rPr>
          <w:rStyle w:val="longtext"/>
          <w:i/>
          <w:sz w:val="18"/>
          <w:szCs w:val="18"/>
        </w:rPr>
        <w:t>answer</w:t>
      </w:r>
      <w:r w:rsidRPr="000C3329">
        <w:rPr>
          <w:rStyle w:val="longtext"/>
          <w:i/>
          <w:sz w:val="18"/>
          <w:szCs w:val="18"/>
        </w:rPr>
        <w:t xml:space="preserve"> from the book</w:t>
      </w:r>
    </w:p>
    <w:p w14:paraId="6DC8CE82" w14:textId="77777777" w:rsidR="00B77980" w:rsidRPr="00C424D7" w:rsidRDefault="00B77980" w:rsidP="00B77980">
      <w:pPr>
        <w:numPr>
          <w:ilvl w:val="2"/>
          <w:numId w:val="11"/>
        </w:numPr>
        <w:ind w:left="720"/>
        <w:jc w:val="both"/>
        <w:rPr>
          <w:lang w:val="id-ID"/>
        </w:rPr>
      </w:pPr>
      <w:r w:rsidRPr="00C424D7">
        <w:rPr>
          <w:lang w:val="id-ID"/>
        </w:rPr>
        <w:t xml:space="preserve">Mendownload sebagian maupun seluruh </w:t>
      </w:r>
      <w:r>
        <w:t>jawaban</w:t>
      </w:r>
      <w:r w:rsidRPr="00C424D7">
        <w:t xml:space="preserve"> dari internet</w:t>
      </w:r>
      <w:r w:rsidRPr="00C424D7">
        <w:rPr>
          <w:lang w:val="id-ID"/>
        </w:rPr>
        <w:t>,</w:t>
      </w:r>
    </w:p>
    <w:p w14:paraId="4BA739AD" w14:textId="77777777" w:rsidR="00B77980" w:rsidRPr="000C3329" w:rsidRDefault="00B77980" w:rsidP="00B77980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Downloading </w:t>
      </w:r>
      <w:r w:rsidRPr="000C3329">
        <w:rPr>
          <w:rStyle w:val="longtext"/>
          <w:i/>
          <w:sz w:val="18"/>
          <w:szCs w:val="18"/>
        </w:rPr>
        <w:t xml:space="preserve">a part or the whole </w:t>
      </w:r>
      <w:r>
        <w:rPr>
          <w:rStyle w:val="longtext"/>
          <w:i/>
          <w:sz w:val="18"/>
          <w:szCs w:val="18"/>
        </w:rPr>
        <w:t>answer</w:t>
      </w:r>
      <w:r w:rsidRPr="000C3329">
        <w:rPr>
          <w:rStyle w:val="longtext"/>
          <w:i/>
          <w:sz w:val="18"/>
          <w:szCs w:val="18"/>
        </w:rPr>
        <w:t xml:space="preserve"> from the internet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695C83C7" w14:textId="77777777" w:rsidR="00B77980" w:rsidRPr="00BD0E8D" w:rsidRDefault="00B77980" w:rsidP="00B77980">
      <w:pPr>
        <w:numPr>
          <w:ilvl w:val="2"/>
          <w:numId w:val="11"/>
        </w:numPr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r>
        <w:t>ya</w:t>
      </w:r>
      <w:r w:rsidRPr="00BD0E8D">
        <w:rPr>
          <w:lang w:val="id-ID"/>
        </w:rPr>
        <w:t>ng tidak sesuai dengan tema yang ada di soal,</w:t>
      </w:r>
    </w:p>
    <w:p w14:paraId="1D3852A5" w14:textId="77777777" w:rsidR="00B77980" w:rsidRPr="000C3329" w:rsidRDefault="00B77980" w:rsidP="00B77980">
      <w:pPr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>
        <w:rPr>
          <w:rStyle w:val="longtext"/>
          <w:i/>
          <w:sz w:val="18"/>
          <w:szCs w:val="18"/>
        </w:rPr>
        <w:t>case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14C74642" w14:textId="77777777" w:rsidR="00B77980" w:rsidRPr="00BD0E8D" w:rsidRDefault="00B77980" w:rsidP="00B77980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3BDEFBF0" w14:textId="77777777" w:rsidR="00B77980" w:rsidRPr="000C3329" w:rsidRDefault="00B77980" w:rsidP="00B77980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7473F53C" w14:textId="77777777" w:rsidR="00B77980" w:rsidRPr="00BD0E8D" w:rsidRDefault="00B77980" w:rsidP="00B77980">
      <w:pPr>
        <w:numPr>
          <w:ilvl w:val="2"/>
          <w:numId w:val="11"/>
        </w:numPr>
        <w:tabs>
          <w:tab w:val="clear" w:pos="2160"/>
        </w:tabs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1F93F0D7" w14:textId="77777777" w:rsidR="00B77980" w:rsidRPr="000C3329" w:rsidRDefault="00B77980" w:rsidP="00B77980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098B2D45" w14:textId="77777777" w:rsidR="00B77980" w:rsidRPr="00BD0E8D" w:rsidRDefault="00B77980" w:rsidP="00B77980">
      <w:pPr>
        <w:ind w:left="540"/>
        <w:jc w:val="both"/>
        <w:rPr>
          <w:rStyle w:val="longtext"/>
          <w:sz w:val="18"/>
          <w:szCs w:val="18"/>
        </w:rPr>
      </w:pPr>
    </w:p>
    <w:p w14:paraId="3B545648" w14:textId="77777777" w:rsidR="00B77980" w:rsidRPr="00BD0E8D" w:rsidRDefault="00B77980" w:rsidP="00B77980">
      <w:pPr>
        <w:numPr>
          <w:ilvl w:val="0"/>
          <w:numId w:val="10"/>
        </w:numPr>
        <w:tabs>
          <w:tab w:val="clear" w:pos="720"/>
        </w:tabs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</w:t>
      </w:r>
      <w:r>
        <w:t>mahasiswa</w:t>
      </w:r>
      <w:r w:rsidRPr="00BD0E8D">
        <w:rPr>
          <w:lang w:val="id-ID"/>
        </w:rPr>
        <w:t xml:space="preserve"> terbukti melakukan tindakan seperti yang dijelaskan butir 1 di atas, maka </w:t>
      </w:r>
      <w:r w:rsidRPr="00BD0E8D">
        <w:rPr>
          <w:b/>
          <w:bCs/>
          <w:u w:val="single"/>
          <w:lang w:val="id-ID"/>
        </w:rPr>
        <w:t xml:space="preserve">nilai </w:t>
      </w:r>
      <w:r>
        <w:rPr>
          <w:b/>
          <w:bCs/>
          <w:u w:val="single"/>
        </w:rPr>
        <w:t>mahasiswa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2D7ED40F" w14:textId="77777777" w:rsidR="00B77980" w:rsidRPr="00E30D48" w:rsidRDefault="00B77980" w:rsidP="00B77980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If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  <w:lang w:val="id-ID"/>
        </w:rPr>
        <w:t xml:space="preserve"> is proved to t</w:t>
      </w:r>
      <w:r w:rsidRPr="00E30D48">
        <w:rPr>
          <w:rStyle w:val="longtext"/>
          <w:i/>
          <w:sz w:val="18"/>
          <w:szCs w:val="18"/>
        </w:rPr>
        <w:t xml:space="preserve">he actions described in point 1 above, the score of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</w:rPr>
        <w:t xml:space="preserve"> which committed dishonest acts (cheating or being cheated) will be “Zero”</w:t>
      </w:r>
    </w:p>
    <w:p w14:paraId="759A1D5C" w14:textId="77777777" w:rsidR="00B77980" w:rsidRPr="00BD0E8D" w:rsidRDefault="00B77980" w:rsidP="00B77980">
      <w:pPr>
        <w:ind w:left="360" w:hanging="360"/>
      </w:pPr>
    </w:p>
    <w:p w14:paraId="3465516D" w14:textId="77777777" w:rsidR="00B77980" w:rsidRPr="00BD0E8D" w:rsidRDefault="00B77980" w:rsidP="00B77980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 xml:space="preserve">Perhatikan jadwal pengumpulan </w:t>
      </w:r>
      <w:r>
        <w:t>jawaban</w:t>
      </w:r>
      <w:r w:rsidRPr="00BD0E8D">
        <w:rPr>
          <w:lang w:val="id-ID"/>
        </w:rPr>
        <w:t xml:space="preserve">, segala jenis pengumpulan </w:t>
      </w:r>
      <w:r>
        <w:t>jawaban</w:t>
      </w:r>
      <w:r w:rsidRPr="00BD0E8D">
        <w:rPr>
          <w:lang w:val="id-ID"/>
        </w:rPr>
        <w:t xml:space="preserve"> di luar jadwal tidak dilayani.</w:t>
      </w:r>
    </w:p>
    <w:p w14:paraId="2DF197F1" w14:textId="77777777" w:rsidR="00B77980" w:rsidRPr="00E30D48" w:rsidRDefault="00B77980" w:rsidP="00B77980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schedule, all kinds of submission outside the schedule will not be accepted</w:t>
      </w:r>
    </w:p>
    <w:p w14:paraId="285ECE1F" w14:textId="77777777" w:rsidR="00B77980" w:rsidRPr="00B57FC4" w:rsidRDefault="00B77980" w:rsidP="00B77980">
      <w:pPr>
        <w:jc w:val="both"/>
        <w:rPr>
          <w:rStyle w:val="longtext"/>
          <w:i/>
          <w:sz w:val="18"/>
          <w:szCs w:val="18"/>
        </w:rPr>
      </w:pPr>
    </w:p>
    <w:p w14:paraId="58163F5F" w14:textId="77777777" w:rsidR="00B77980" w:rsidRPr="00BE3C75" w:rsidRDefault="00B77980" w:rsidP="00B77980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E3C75">
        <w:rPr>
          <w:lang w:val="id-ID"/>
        </w:rPr>
        <w:t>Persentase penilaiaan</w:t>
      </w:r>
      <w:r>
        <w:rPr>
          <w:lang w:val="id-ID"/>
        </w:rPr>
        <w:t xml:space="preserve"> untuk matakuliah in</w:t>
      </w:r>
      <w:r>
        <w:t>i</w:t>
      </w:r>
      <w:r w:rsidRPr="00BE3C75">
        <w:rPr>
          <w:lang w:val="id-ID"/>
        </w:rPr>
        <w:t xml:space="preserve"> adalah sebagai berikut: </w:t>
      </w:r>
    </w:p>
    <w:p w14:paraId="6889FD9F" w14:textId="77777777" w:rsidR="00B77980" w:rsidRDefault="00B77980" w:rsidP="00B77980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p w14:paraId="10D39C00" w14:textId="77777777" w:rsidR="00B77980" w:rsidRPr="00BE3C75" w:rsidRDefault="00B77980" w:rsidP="00B77980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913"/>
        <w:gridCol w:w="1800"/>
        <w:gridCol w:w="1800"/>
      </w:tblGrid>
      <w:tr w:rsidR="00B77980" w:rsidRPr="002B1798" w14:paraId="1A33703F" w14:textId="77777777" w:rsidTr="00B77980">
        <w:tc>
          <w:tcPr>
            <w:tcW w:w="1913" w:type="dxa"/>
            <w:shd w:val="clear" w:color="auto" w:fill="D9D9D9" w:themeFill="background1" w:themeFillShade="D9"/>
          </w:tcPr>
          <w:p w14:paraId="21145A4F" w14:textId="77777777" w:rsidR="00B77980" w:rsidRPr="002B1798" w:rsidRDefault="00B77980" w:rsidP="00ED0A36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Tugas Mandiri</w:t>
            </w:r>
          </w:p>
          <w:p w14:paraId="24D945EB" w14:textId="77777777" w:rsidR="00B77980" w:rsidRPr="002B1798" w:rsidRDefault="00B77980" w:rsidP="00ED0A36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</w:t>
            </w:r>
            <w:bookmarkStart w:id="0" w:name="_GoBack"/>
            <w:bookmarkEnd w:id="0"/>
            <w:r w:rsidRPr="002B1798">
              <w:rPr>
                <w:bCs/>
                <w:i/>
                <w:sz w:val="18"/>
                <w:szCs w:val="18"/>
              </w:rPr>
              <w:t>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E5C0B35" w14:textId="77777777" w:rsidR="00B77980" w:rsidRPr="002B1798" w:rsidRDefault="00B77980" w:rsidP="00ED0A36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Proyek</w:t>
            </w:r>
          </w:p>
          <w:p w14:paraId="6C26CAFD" w14:textId="77777777" w:rsidR="00B77980" w:rsidRPr="002B1798" w:rsidRDefault="00B77980" w:rsidP="00ED0A36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7464AD7" w14:textId="77777777" w:rsidR="00B77980" w:rsidRPr="002B1798" w:rsidRDefault="00B77980" w:rsidP="00ED0A36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4EB1E88E" w14:textId="77777777" w:rsidR="00B77980" w:rsidRPr="002B1798" w:rsidRDefault="00B77980" w:rsidP="00ED0A36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B77980" w14:paraId="2B04CA44" w14:textId="77777777" w:rsidTr="00B77980">
        <w:trPr>
          <w:trHeight w:val="422"/>
        </w:trPr>
        <w:tc>
          <w:tcPr>
            <w:tcW w:w="1913" w:type="dxa"/>
            <w:vAlign w:val="center"/>
          </w:tcPr>
          <w:p w14:paraId="4265E080" w14:textId="77777777" w:rsidR="00B77980" w:rsidRPr="00B77980" w:rsidRDefault="00B77980" w:rsidP="00ED0A36">
            <w:pPr>
              <w:jc w:val="center"/>
              <w:rPr>
                <w:bCs/>
              </w:rPr>
            </w:pPr>
            <w:r w:rsidRPr="00B77980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59627081" w14:textId="77777777" w:rsidR="00B77980" w:rsidRPr="00B77980" w:rsidRDefault="00B77980" w:rsidP="00ED0A36">
            <w:pPr>
              <w:jc w:val="center"/>
              <w:rPr>
                <w:bCs/>
              </w:rPr>
            </w:pPr>
            <w:r w:rsidRPr="00B77980">
              <w:rPr>
                <w:bCs/>
              </w:rPr>
              <w:t>60%</w:t>
            </w:r>
          </w:p>
        </w:tc>
        <w:tc>
          <w:tcPr>
            <w:tcW w:w="1800" w:type="dxa"/>
            <w:vAlign w:val="center"/>
          </w:tcPr>
          <w:p w14:paraId="3082F52F" w14:textId="77777777" w:rsidR="00B77980" w:rsidRPr="00B77980" w:rsidRDefault="00B77980" w:rsidP="00ED0A36">
            <w:pPr>
              <w:jc w:val="center"/>
              <w:rPr>
                <w:bCs/>
              </w:rPr>
            </w:pPr>
            <w:r w:rsidRPr="00B77980">
              <w:rPr>
                <w:bCs/>
              </w:rPr>
              <w:t>-</w:t>
            </w:r>
          </w:p>
        </w:tc>
      </w:tr>
    </w:tbl>
    <w:p w14:paraId="71D06366" w14:textId="77777777" w:rsidR="00B77980" w:rsidRDefault="00B77980" w:rsidP="00B77980">
      <w:pPr>
        <w:ind w:left="360"/>
        <w:jc w:val="both"/>
        <w:rPr>
          <w:lang w:val="id-ID"/>
        </w:rPr>
      </w:pPr>
    </w:p>
    <w:p w14:paraId="628231F2" w14:textId="77777777" w:rsidR="00B77980" w:rsidRPr="00571235" w:rsidRDefault="00B77980" w:rsidP="00B77980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E3C75">
        <w:rPr>
          <w:lang w:val="id-ID"/>
        </w:rPr>
        <w:t xml:space="preserve">Software yang digunakan </w:t>
      </w:r>
      <w:r>
        <w:t xml:space="preserve">pada matakuliah ini adalah sebagai berikut: </w:t>
      </w:r>
    </w:p>
    <w:p w14:paraId="37C2EE5A" w14:textId="77777777" w:rsidR="00B77980" w:rsidRDefault="00B77980" w:rsidP="00B77980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p w14:paraId="4C3EB994" w14:textId="77777777" w:rsidR="00B77980" w:rsidRPr="006E5FEB" w:rsidRDefault="00B77980" w:rsidP="00B77980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523"/>
      </w:tblGrid>
      <w:tr w:rsidR="00B77980" w14:paraId="21B1FEFA" w14:textId="77777777" w:rsidTr="00B77980">
        <w:trPr>
          <w:trHeight w:val="504"/>
        </w:trPr>
        <w:tc>
          <w:tcPr>
            <w:tcW w:w="4523" w:type="dxa"/>
            <w:shd w:val="clear" w:color="auto" w:fill="D9D9D9" w:themeFill="background1" w:themeFillShade="D9"/>
          </w:tcPr>
          <w:p w14:paraId="1D62362A" w14:textId="77777777" w:rsidR="00B77980" w:rsidRPr="007E1E52" w:rsidRDefault="00B77980" w:rsidP="00ED0A36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5BC4A31A" w14:textId="77777777" w:rsidR="00B77980" w:rsidRPr="00290165" w:rsidRDefault="00B77980" w:rsidP="00ED0A36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B77980" w14:paraId="0337561A" w14:textId="77777777" w:rsidTr="00B77980">
        <w:trPr>
          <w:trHeight w:val="773"/>
        </w:trPr>
        <w:tc>
          <w:tcPr>
            <w:tcW w:w="4523" w:type="dxa"/>
            <w:vAlign w:val="center"/>
          </w:tcPr>
          <w:p w14:paraId="0C8C500C" w14:textId="77777777" w:rsidR="00B77980" w:rsidRDefault="00B77980" w:rsidP="00B77980">
            <w:r w:rsidRPr="009F1152">
              <w:t>Visual Studio 2015 Community Edition</w:t>
            </w:r>
          </w:p>
          <w:p w14:paraId="7DE79048" w14:textId="77777777" w:rsidR="00B77980" w:rsidRDefault="00B77980" w:rsidP="00B77980">
            <w:pPr>
              <w:rPr>
                <w:color w:val="000000"/>
                <w:lang w:val="id-ID"/>
              </w:rPr>
            </w:pPr>
            <w:r w:rsidRPr="00242C03">
              <w:rPr>
                <w:color w:val="000000"/>
                <w:lang w:val="id-ID"/>
              </w:rPr>
              <w:t>SAP Crystal Reports 13.0.16</w:t>
            </w:r>
          </w:p>
          <w:p w14:paraId="6FCF6A8B" w14:textId="379715A4" w:rsidR="00B77980" w:rsidRPr="00290165" w:rsidRDefault="00B77980" w:rsidP="00B77980">
            <w:pPr>
              <w:rPr>
                <w:bCs/>
                <w:highlight w:val="yellow"/>
              </w:rPr>
            </w:pPr>
            <w:r w:rsidRPr="00B4179F">
              <w:rPr>
                <w:bCs/>
              </w:rPr>
              <w:t>IE/Firefox</w:t>
            </w:r>
            <w:r>
              <w:rPr>
                <w:bCs/>
              </w:rPr>
              <w:t>/Chrome</w:t>
            </w:r>
          </w:p>
        </w:tc>
      </w:tr>
    </w:tbl>
    <w:p w14:paraId="7CEEE3CE" w14:textId="77777777" w:rsidR="00B77980" w:rsidRPr="00B77980" w:rsidRDefault="00B77980" w:rsidP="00B77980">
      <w:pPr>
        <w:pStyle w:val="Heading2"/>
        <w:numPr>
          <w:ilvl w:val="0"/>
          <w:numId w:val="10"/>
        </w:numPr>
        <w:tabs>
          <w:tab w:val="clear" w:pos="720"/>
        </w:tabs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lastRenderedPageBreak/>
        <w:t xml:space="preserve">Ekstensi file </w:t>
      </w:r>
      <w:r w:rsidRPr="00B77980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yang harus disertakan dalam pengumpulan tugas mandiri dan proyek untuk matakuliah ini adalah sebagai berikut:</w:t>
      </w:r>
    </w:p>
    <w:p w14:paraId="73A65729" w14:textId="77777777" w:rsidR="00B77980" w:rsidRDefault="00B77980" w:rsidP="00B77980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B77980">
        <w:rPr>
          <w:rStyle w:val="longtext"/>
          <w:i/>
          <w:iCs/>
          <w:sz w:val="18"/>
          <w:szCs w:val="18"/>
        </w:rPr>
        <w:t>File extensions should be included in assignment and project collection</w:t>
      </w:r>
      <w:r w:rsidRPr="00166B89">
        <w:rPr>
          <w:rStyle w:val="longtext"/>
          <w:i/>
          <w:iCs/>
          <w:sz w:val="18"/>
          <w:szCs w:val="18"/>
        </w:rPr>
        <w:t xml:space="preserve">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p w14:paraId="4F6AC471" w14:textId="77777777" w:rsidR="00B77980" w:rsidRPr="00166B89" w:rsidRDefault="00B77980" w:rsidP="00B77980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523"/>
        <w:gridCol w:w="4410"/>
      </w:tblGrid>
      <w:tr w:rsidR="00B77980" w14:paraId="200C283E" w14:textId="77777777" w:rsidTr="00B77980">
        <w:trPr>
          <w:trHeight w:val="504"/>
        </w:trPr>
        <w:tc>
          <w:tcPr>
            <w:tcW w:w="4523" w:type="dxa"/>
            <w:shd w:val="clear" w:color="auto" w:fill="D9D9D9" w:themeFill="background1" w:themeFillShade="D9"/>
          </w:tcPr>
          <w:p w14:paraId="4DFF0954" w14:textId="77777777" w:rsidR="00B77980" w:rsidRPr="007E1E52" w:rsidRDefault="00B77980" w:rsidP="00ED0A36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Tugas Mandiri</w:t>
            </w:r>
          </w:p>
          <w:p w14:paraId="4C15B308" w14:textId="77777777" w:rsidR="00B77980" w:rsidRPr="007E1E52" w:rsidRDefault="00B77980" w:rsidP="00ED0A36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778219BD" w14:textId="77777777" w:rsidR="00B77980" w:rsidRPr="007E1E52" w:rsidRDefault="00B77980" w:rsidP="00ED0A36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Proyek</w:t>
            </w:r>
          </w:p>
          <w:p w14:paraId="55224DB6" w14:textId="77777777" w:rsidR="00B77980" w:rsidRPr="007E1E52" w:rsidRDefault="00B77980" w:rsidP="00ED0A36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B77980" w14:paraId="18A809C1" w14:textId="77777777" w:rsidTr="00B77980">
        <w:trPr>
          <w:trHeight w:val="620"/>
        </w:trPr>
        <w:tc>
          <w:tcPr>
            <w:tcW w:w="4523" w:type="dxa"/>
            <w:vAlign w:val="center"/>
          </w:tcPr>
          <w:p w14:paraId="0D70A64C" w14:textId="428F5A52" w:rsidR="00B77980" w:rsidRPr="007E1E52" w:rsidRDefault="00B77980" w:rsidP="00ED0A36">
            <w:pPr>
              <w:rPr>
                <w:bCs/>
              </w:rPr>
            </w:pPr>
            <w:r w:rsidRPr="009F1152">
              <w:t xml:space="preserve">Folder Project (SQL, </w:t>
            </w:r>
            <w:r w:rsidRPr="009F1152">
              <w:rPr>
                <w:lang w:val="id-ID"/>
              </w:rPr>
              <w:t>ASPX, ASPX.VB, ASPX.CS, CONFIG, ASHX, WEBINFO, DLL, PDB, DBML,</w:t>
            </w:r>
            <w:r>
              <w:t xml:space="preserve"> </w:t>
            </w:r>
            <w:r w:rsidRPr="009F1152">
              <w:rPr>
                <w:lang w:val="id-ID"/>
              </w:rPr>
              <w:t xml:space="preserve">DBML.LAYOUT, DESIGNER.VB, MDF, LDF, </w:t>
            </w:r>
            <w:r w:rsidRPr="009F1152">
              <w:t>image</w:t>
            </w:r>
          </w:p>
        </w:tc>
        <w:tc>
          <w:tcPr>
            <w:tcW w:w="4410" w:type="dxa"/>
            <w:vAlign w:val="center"/>
          </w:tcPr>
          <w:p w14:paraId="35A867EF" w14:textId="427E726C" w:rsidR="00B77980" w:rsidRPr="007E1E52" w:rsidRDefault="00B77980" w:rsidP="00ED0A36">
            <w:pPr>
              <w:rPr>
                <w:bCs/>
              </w:rPr>
            </w:pPr>
            <w:r w:rsidRPr="009F1152">
              <w:t xml:space="preserve">Folder Project (SQL, </w:t>
            </w:r>
            <w:r w:rsidRPr="009F1152">
              <w:rPr>
                <w:lang w:val="id-ID"/>
              </w:rPr>
              <w:t>ASPX, ASPX.VB, ASPX.CS, CONFIG, ASHX, WEBINFO, DLL, PDB, DBML,</w:t>
            </w:r>
            <w:r>
              <w:t xml:space="preserve"> </w:t>
            </w:r>
            <w:r w:rsidRPr="009F1152">
              <w:rPr>
                <w:lang w:val="id-ID"/>
              </w:rPr>
              <w:t xml:space="preserve">DBML.LAYOUT, DESIGNER.VB, MDF, LDF, </w:t>
            </w:r>
            <w:r w:rsidRPr="009F1152">
              <w:t>image</w:t>
            </w:r>
          </w:p>
        </w:tc>
      </w:tr>
    </w:tbl>
    <w:p w14:paraId="515507CB" w14:textId="515D44E6" w:rsidR="00406F92" w:rsidRDefault="00406F92" w:rsidP="00B77980">
      <w:pPr>
        <w:pStyle w:val="Heading2"/>
        <w:numPr>
          <w:ilvl w:val="0"/>
          <w:numId w:val="10"/>
        </w:numPr>
        <w:tabs>
          <w:tab w:val="clear" w:pos="720"/>
        </w:tabs>
        <w:ind w:left="360"/>
        <w:jc w:val="both"/>
        <w:rPr>
          <w:lang w:val="id-ID"/>
        </w:rPr>
      </w:pPr>
      <w:r>
        <w:rPr>
          <w:lang w:val="id-ID"/>
        </w:rPr>
        <w:br w:type="page"/>
      </w:r>
    </w:p>
    <w:p w14:paraId="07B936F8" w14:textId="77777777" w:rsidR="00A022CF" w:rsidRPr="00876A58" w:rsidRDefault="00A022CF" w:rsidP="00A022CF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677E76C6" w14:textId="77777777" w:rsidR="00A022CF" w:rsidRPr="00876A58" w:rsidRDefault="00A022CF" w:rsidP="00A022CF">
      <w:pPr>
        <w:rPr>
          <w:rFonts w:ascii="Arial" w:hAnsi="Arial" w:cs="Arial"/>
          <w:i/>
          <w:sz w:val="16"/>
          <w:lang w:val="id-ID"/>
        </w:rPr>
      </w:pPr>
      <w:r w:rsidRPr="00876A58">
        <w:rPr>
          <w:rFonts w:ascii="Arial" w:hAnsi="Arial" w:cs="Arial"/>
          <w:i/>
          <w:sz w:val="16"/>
          <w:lang w:val="id-ID"/>
        </w:rPr>
        <w:t>Case</w:t>
      </w:r>
    </w:p>
    <w:p w14:paraId="799F69FC" w14:textId="77777777" w:rsidR="00A022CF" w:rsidRDefault="00A022CF" w:rsidP="00A022CF">
      <w:pPr>
        <w:rPr>
          <w:lang w:val="id-ID"/>
        </w:rPr>
      </w:pPr>
    </w:p>
    <w:p w14:paraId="73B1E380" w14:textId="77777777" w:rsidR="00040E64" w:rsidRDefault="00040E64" w:rsidP="00F857F2">
      <w:pPr>
        <w:spacing w:line="276" w:lineRule="auto"/>
        <w:jc w:val="center"/>
        <w:rPr>
          <w:b/>
        </w:rPr>
      </w:pPr>
      <w:r>
        <w:rPr>
          <w:b/>
        </w:rPr>
        <w:t>Bluejack Cake</w:t>
      </w:r>
    </w:p>
    <w:p w14:paraId="0A71A88E" w14:textId="77777777" w:rsidR="00040E64" w:rsidRDefault="00040E64" w:rsidP="00F857F2">
      <w:pPr>
        <w:spacing w:line="276" w:lineRule="auto"/>
      </w:pPr>
    </w:p>
    <w:p w14:paraId="455BF739" w14:textId="466F8964" w:rsidR="00040E64" w:rsidRDefault="00040E64" w:rsidP="00F857F2">
      <w:pPr>
        <w:spacing w:line="276" w:lineRule="auto"/>
        <w:jc w:val="both"/>
        <w:rPr>
          <w:lang w:val="id-ID"/>
        </w:rPr>
      </w:pPr>
      <w:r>
        <w:tab/>
      </w:r>
      <w:r>
        <w:rPr>
          <w:b/>
        </w:rPr>
        <w:t xml:space="preserve">Bluejack Cake </w:t>
      </w:r>
      <w:r>
        <w:t xml:space="preserve">is a well-known cake shop in the town. Nowadays, </w:t>
      </w:r>
      <w:r>
        <w:rPr>
          <w:b/>
        </w:rPr>
        <w:t>Bluejack Cake</w:t>
      </w:r>
      <w:r>
        <w:t xml:space="preserve"> wants to expand its business </w:t>
      </w:r>
      <w:r>
        <w:rPr>
          <w:lang w:val="id-ID"/>
        </w:rPr>
        <w:t>by using website. To start this business expansion, it need</w:t>
      </w:r>
      <w:r>
        <w:t>s</w:t>
      </w:r>
      <w:r>
        <w:rPr>
          <w:lang w:val="id-ID"/>
        </w:rPr>
        <w:t xml:space="preserve"> to create </w:t>
      </w:r>
      <w:r>
        <w:t xml:space="preserve">a </w:t>
      </w:r>
      <w:r>
        <w:rPr>
          <w:lang w:val="id-ID"/>
        </w:rPr>
        <w:t xml:space="preserve">website for their shop. In that website, people can find information about the </w:t>
      </w:r>
      <w:r w:rsidR="00635038">
        <w:t>cakes</w:t>
      </w:r>
      <w:r>
        <w:rPr>
          <w:lang w:val="id-ID"/>
        </w:rPr>
        <w:t>. This website also allows administrator to manage user</w:t>
      </w:r>
      <w:r w:rsidR="00017115">
        <w:t>s</w:t>
      </w:r>
      <w:r w:rsidR="00635038">
        <w:rPr>
          <w:lang w:val="id-ID"/>
        </w:rPr>
        <w:t xml:space="preserve"> and </w:t>
      </w:r>
      <w:r>
        <w:rPr>
          <w:lang w:val="id-ID"/>
        </w:rPr>
        <w:t>cake</w:t>
      </w:r>
      <w:r w:rsidR="00017115">
        <w:t>s</w:t>
      </w:r>
      <w:r w:rsidR="00207CB2">
        <w:t xml:space="preserve"> in </w:t>
      </w:r>
      <w:r w:rsidR="00207CB2" w:rsidRPr="00207CB2">
        <w:rPr>
          <w:b/>
        </w:rPr>
        <w:t>Bluejack Cake</w:t>
      </w:r>
      <w:r>
        <w:rPr>
          <w:lang w:val="id-ID"/>
        </w:rPr>
        <w:t>.</w:t>
      </w:r>
    </w:p>
    <w:p w14:paraId="742822EA" w14:textId="77777777" w:rsidR="00040E64" w:rsidRDefault="00040E64" w:rsidP="00F857F2">
      <w:pPr>
        <w:spacing w:line="276" w:lineRule="auto"/>
        <w:jc w:val="both"/>
        <w:rPr>
          <w:lang w:val="id-ID"/>
        </w:rPr>
      </w:pPr>
    </w:p>
    <w:p w14:paraId="42D069B6" w14:textId="3F1D5885" w:rsidR="00040E64" w:rsidRDefault="00040E64" w:rsidP="00F857F2">
      <w:pPr>
        <w:spacing w:line="276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As a web developer, you are asked to create a website using </w:t>
      </w:r>
      <w:r>
        <w:rPr>
          <w:b/>
          <w:color w:val="000000"/>
        </w:rPr>
        <w:t>ASP.net</w:t>
      </w:r>
      <w:r>
        <w:rPr>
          <w:color w:val="000000"/>
        </w:rPr>
        <w:t xml:space="preserve"> for </w:t>
      </w:r>
      <w:r>
        <w:rPr>
          <w:b/>
          <w:color w:val="000000"/>
          <w:lang w:val="id-ID"/>
        </w:rPr>
        <w:t>Bluejack Cake</w:t>
      </w:r>
      <w:r>
        <w:rPr>
          <w:color w:val="000000"/>
        </w:rPr>
        <w:t xml:space="preserve">. You are also </w:t>
      </w:r>
      <w:r>
        <w:rPr>
          <w:b/>
          <w:color w:val="000000"/>
        </w:rPr>
        <w:t>required</w:t>
      </w:r>
      <w:r>
        <w:rPr>
          <w:color w:val="000000"/>
        </w:rPr>
        <w:t xml:space="preserve"> to use </w:t>
      </w:r>
      <w:r>
        <w:rPr>
          <w:b/>
          <w:color w:val="000000"/>
        </w:rPr>
        <w:t>Domain Driven Design</w:t>
      </w:r>
      <w:r>
        <w:rPr>
          <w:color w:val="000000"/>
        </w:rPr>
        <w:t xml:space="preserve"> method to develop the website. The </w:t>
      </w:r>
      <w:r>
        <w:rPr>
          <w:b/>
          <w:color w:val="000000"/>
        </w:rPr>
        <w:t>required</w:t>
      </w:r>
      <w:r>
        <w:rPr>
          <w:color w:val="000000"/>
        </w:rPr>
        <w:t xml:space="preserve"> layers are </w:t>
      </w:r>
      <w:r>
        <w:rPr>
          <w:b/>
          <w:color w:val="000000"/>
        </w:rPr>
        <w:t>Repository</w:t>
      </w:r>
      <w:r>
        <w:rPr>
          <w:color w:val="000000"/>
        </w:rPr>
        <w:t xml:space="preserve">, </w:t>
      </w:r>
      <w:r>
        <w:rPr>
          <w:b/>
          <w:color w:val="000000"/>
        </w:rPr>
        <w:t>Factory</w:t>
      </w:r>
      <w:r>
        <w:rPr>
          <w:color w:val="000000"/>
        </w:rPr>
        <w:t xml:space="preserve">, and </w:t>
      </w:r>
      <w:r>
        <w:rPr>
          <w:b/>
          <w:color w:val="000000"/>
        </w:rPr>
        <w:t>Model</w:t>
      </w:r>
      <w:r>
        <w:rPr>
          <w:color w:val="000000"/>
        </w:rPr>
        <w:t xml:space="preserve">. There are three types of user’s roles in this website: </w:t>
      </w:r>
      <w:r>
        <w:rPr>
          <w:b/>
          <w:color w:val="000000"/>
        </w:rPr>
        <w:t>Administrator</w:t>
      </w:r>
      <w:r>
        <w:rPr>
          <w:color w:val="000000"/>
        </w:rPr>
        <w:t xml:space="preserve">, </w:t>
      </w:r>
      <w:r>
        <w:rPr>
          <w:b/>
          <w:color w:val="000000"/>
          <w:lang w:val="id-ID"/>
        </w:rPr>
        <w:t>Customer</w:t>
      </w:r>
      <w:r>
        <w:rPr>
          <w:color w:val="000000"/>
        </w:rPr>
        <w:t xml:space="preserve">, and </w:t>
      </w:r>
      <w:r>
        <w:rPr>
          <w:b/>
          <w:color w:val="000000"/>
        </w:rPr>
        <w:t xml:space="preserve">Guest </w:t>
      </w:r>
      <w:r>
        <w:rPr>
          <w:color w:val="000000"/>
        </w:rPr>
        <w:t>(</w:t>
      </w:r>
      <w:r>
        <w:rPr>
          <w:b/>
          <w:color w:val="000000"/>
        </w:rPr>
        <w:t>non-logged-in user</w:t>
      </w:r>
      <w:r>
        <w:rPr>
          <w:color w:val="000000"/>
        </w:rPr>
        <w:t>).</w:t>
      </w:r>
    </w:p>
    <w:p w14:paraId="50744AF3" w14:textId="77777777" w:rsidR="00040E64" w:rsidRDefault="00040E64" w:rsidP="00F857F2">
      <w:pPr>
        <w:spacing w:line="276" w:lineRule="auto"/>
      </w:pPr>
    </w:p>
    <w:p w14:paraId="186C3255" w14:textId="246A6FD8" w:rsidR="00040E64" w:rsidRDefault="00040E64" w:rsidP="00F857F2">
      <w:pPr>
        <w:spacing w:line="276" w:lineRule="auto"/>
      </w:pPr>
      <w:r>
        <w:t>Minimum pages you need to create for each role are:</w:t>
      </w:r>
    </w:p>
    <w:p w14:paraId="225173DB" w14:textId="77777777" w:rsidR="00F86AD9" w:rsidRDefault="00F86AD9" w:rsidP="00F857F2">
      <w:pPr>
        <w:spacing w:line="276" w:lineRule="auto"/>
      </w:pPr>
    </w:p>
    <w:p w14:paraId="09D3A97E" w14:textId="77777777" w:rsidR="00040E64" w:rsidRDefault="00040E64" w:rsidP="00F857F2">
      <w:pPr>
        <w:pStyle w:val="ListParagraph"/>
        <w:numPr>
          <w:ilvl w:val="0"/>
          <w:numId w:val="16"/>
        </w:numPr>
        <w:spacing w:line="276" w:lineRule="auto"/>
        <w:rPr>
          <w:b/>
        </w:rPr>
      </w:pPr>
      <w:r>
        <w:rPr>
          <w:b/>
        </w:rPr>
        <w:t>Administrator</w:t>
      </w:r>
    </w:p>
    <w:p w14:paraId="181A0C9C" w14:textId="77777777" w:rsidR="00040E64" w:rsidRPr="00F86AD9" w:rsidRDefault="00040E64" w:rsidP="00F857F2">
      <w:pPr>
        <w:pStyle w:val="ListParagraph"/>
        <w:numPr>
          <w:ilvl w:val="1"/>
          <w:numId w:val="16"/>
        </w:numPr>
        <w:spacing w:line="276" w:lineRule="auto"/>
      </w:pPr>
      <w:r w:rsidRPr="00F86AD9">
        <w:t>Home</w:t>
      </w:r>
    </w:p>
    <w:p w14:paraId="04F9E088" w14:textId="77777777" w:rsidR="00040E64" w:rsidRPr="00F86AD9" w:rsidRDefault="00040E64" w:rsidP="00F857F2">
      <w:pPr>
        <w:pStyle w:val="ListParagraph"/>
        <w:numPr>
          <w:ilvl w:val="1"/>
          <w:numId w:val="16"/>
        </w:numPr>
        <w:spacing w:line="276" w:lineRule="auto"/>
      </w:pPr>
      <w:r w:rsidRPr="00F86AD9">
        <w:t>Cake</w:t>
      </w:r>
    </w:p>
    <w:p w14:paraId="01277A6E" w14:textId="77777777" w:rsidR="00040E64" w:rsidRPr="00F86AD9" w:rsidRDefault="00040E64" w:rsidP="00F857F2">
      <w:pPr>
        <w:pStyle w:val="ListParagraph"/>
        <w:numPr>
          <w:ilvl w:val="1"/>
          <w:numId w:val="16"/>
        </w:numPr>
        <w:spacing w:line="276" w:lineRule="auto"/>
      </w:pPr>
      <w:r w:rsidRPr="00F86AD9">
        <w:t>Add Cake</w:t>
      </w:r>
    </w:p>
    <w:p w14:paraId="62908A34" w14:textId="77777777" w:rsidR="00040E64" w:rsidRPr="00F86AD9" w:rsidRDefault="00040E64" w:rsidP="00F857F2">
      <w:pPr>
        <w:pStyle w:val="ListParagraph"/>
        <w:numPr>
          <w:ilvl w:val="1"/>
          <w:numId w:val="16"/>
        </w:numPr>
        <w:spacing w:line="276" w:lineRule="auto"/>
      </w:pPr>
      <w:r w:rsidRPr="00F86AD9">
        <w:t>Update Cake</w:t>
      </w:r>
    </w:p>
    <w:p w14:paraId="6AE735B5" w14:textId="5C88C540" w:rsidR="00040E64" w:rsidRPr="00F86AD9" w:rsidRDefault="00040E64" w:rsidP="00F86AD9">
      <w:pPr>
        <w:pStyle w:val="ListParagraph"/>
        <w:numPr>
          <w:ilvl w:val="1"/>
          <w:numId w:val="16"/>
        </w:numPr>
        <w:spacing w:line="276" w:lineRule="auto"/>
      </w:pPr>
      <w:r w:rsidRPr="00F86AD9">
        <w:t>View Customer</w:t>
      </w:r>
    </w:p>
    <w:p w14:paraId="43046048" w14:textId="77777777" w:rsidR="00040E64" w:rsidRDefault="00040E64" w:rsidP="00F857F2">
      <w:pPr>
        <w:pStyle w:val="ListParagraph"/>
        <w:numPr>
          <w:ilvl w:val="1"/>
          <w:numId w:val="16"/>
        </w:numPr>
        <w:spacing w:line="276" w:lineRule="auto"/>
      </w:pPr>
      <w:r>
        <w:t>Logout</w:t>
      </w:r>
    </w:p>
    <w:p w14:paraId="19EE89FE" w14:textId="77777777" w:rsidR="00040E64" w:rsidRDefault="00040E64" w:rsidP="00F857F2">
      <w:pPr>
        <w:pStyle w:val="ListParagraph"/>
        <w:spacing w:line="276" w:lineRule="auto"/>
        <w:ind w:left="1440"/>
      </w:pPr>
    </w:p>
    <w:p w14:paraId="6F3094F6" w14:textId="77777777" w:rsidR="00040E64" w:rsidRDefault="00040E64" w:rsidP="00F857F2">
      <w:pPr>
        <w:pStyle w:val="ListParagraph"/>
        <w:numPr>
          <w:ilvl w:val="0"/>
          <w:numId w:val="16"/>
        </w:numPr>
        <w:spacing w:line="276" w:lineRule="auto"/>
        <w:rPr>
          <w:b/>
        </w:rPr>
      </w:pPr>
      <w:r>
        <w:rPr>
          <w:b/>
        </w:rPr>
        <w:t>Customer</w:t>
      </w:r>
    </w:p>
    <w:p w14:paraId="3CCFD846" w14:textId="41AFCDD9" w:rsidR="00040E64" w:rsidRPr="00F86AD9" w:rsidRDefault="00040E64" w:rsidP="00F86AD9">
      <w:pPr>
        <w:pStyle w:val="ListParagraph"/>
        <w:numPr>
          <w:ilvl w:val="1"/>
          <w:numId w:val="16"/>
        </w:numPr>
        <w:spacing w:line="276" w:lineRule="auto"/>
      </w:pPr>
      <w:r w:rsidRPr="00F86AD9">
        <w:t>Home</w:t>
      </w:r>
    </w:p>
    <w:p w14:paraId="26800288" w14:textId="113A3162" w:rsidR="00040E64" w:rsidRPr="00F86AD9" w:rsidRDefault="00040E64" w:rsidP="00F86AD9">
      <w:pPr>
        <w:pStyle w:val="ListParagraph"/>
        <w:numPr>
          <w:ilvl w:val="1"/>
          <w:numId w:val="16"/>
        </w:numPr>
        <w:spacing w:line="276" w:lineRule="auto"/>
      </w:pPr>
      <w:r w:rsidRPr="00F86AD9">
        <w:t>Cake</w:t>
      </w:r>
    </w:p>
    <w:p w14:paraId="17EDD661" w14:textId="77777777" w:rsidR="00040E64" w:rsidRDefault="00040E64" w:rsidP="00F857F2">
      <w:pPr>
        <w:pStyle w:val="ListParagraph"/>
        <w:numPr>
          <w:ilvl w:val="1"/>
          <w:numId w:val="16"/>
        </w:numPr>
        <w:spacing w:line="276" w:lineRule="auto"/>
      </w:pPr>
      <w:r>
        <w:t>Logout</w:t>
      </w:r>
    </w:p>
    <w:p w14:paraId="0BBAE6E6" w14:textId="77777777" w:rsidR="00F86AD9" w:rsidRDefault="00F86AD9" w:rsidP="00F857F2">
      <w:pPr>
        <w:pStyle w:val="ListParagraph"/>
        <w:spacing w:line="276" w:lineRule="auto"/>
        <w:ind w:left="1440"/>
      </w:pPr>
    </w:p>
    <w:p w14:paraId="09683364" w14:textId="77777777" w:rsidR="00040E64" w:rsidRDefault="00040E64" w:rsidP="00F857F2">
      <w:pPr>
        <w:pStyle w:val="ListParagraph"/>
        <w:numPr>
          <w:ilvl w:val="0"/>
          <w:numId w:val="16"/>
        </w:numPr>
        <w:spacing w:line="276" w:lineRule="auto"/>
        <w:rPr>
          <w:b/>
        </w:rPr>
      </w:pPr>
      <w:r>
        <w:rPr>
          <w:b/>
        </w:rPr>
        <w:t>Guest</w:t>
      </w:r>
    </w:p>
    <w:p w14:paraId="7D882A4A" w14:textId="77777777" w:rsidR="00040E64" w:rsidRPr="00F86AD9" w:rsidRDefault="00040E64" w:rsidP="00F857F2">
      <w:pPr>
        <w:pStyle w:val="ListParagraph"/>
        <w:numPr>
          <w:ilvl w:val="1"/>
          <w:numId w:val="16"/>
        </w:numPr>
        <w:spacing w:line="276" w:lineRule="auto"/>
      </w:pPr>
      <w:r w:rsidRPr="00F86AD9">
        <w:t>Home</w:t>
      </w:r>
    </w:p>
    <w:p w14:paraId="6BCB441A" w14:textId="77777777" w:rsidR="00040E64" w:rsidRPr="00F86AD9" w:rsidRDefault="00040E64" w:rsidP="00F857F2">
      <w:pPr>
        <w:pStyle w:val="ListParagraph"/>
        <w:numPr>
          <w:ilvl w:val="1"/>
          <w:numId w:val="16"/>
        </w:numPr>
        <w:spacing w:line="276" w:lineRule="auto"/>
      </w:pPr>
      <w:r w:rsidRPr="00F86AD9">
        <w:t>Login</w:t>
      </w:r>
    </w:p>
    <w:p w14:paraId="700096F3" w14:textId="77777777" w:rsidR="00040E64" w:rsidRPr="00F86AD9" w:rsidRDefault="00040E64" w:rsidP="00F857F2">
      <w:pPr>
        <w:pStyle w:val="ListParagraph"/>
        <w:numPr>
          <w:ilvl w:val="1"/>
          <w:numId w:val="16"/>
        </w:numPr>
        <w:spacing w:line="276" w:lineRule="auto"/>
      </w:pPr>
      <w:r w:rsidRPr="00F86AD9">
        <w:t>Register</w:t>
      </w:r>
    </w:p>
    <w:p w14:paraId="61ABCBB5" w14:textId="77777777" w:rsidR="00040E64" w:rsidRPr="00F86AD9" w:rsidRDefault="00040E64" w:rsidP="00F857F2">
      <w:pPr>
        <w:pStyle w:val="ListParagraph"/>
        <w:numPr>
          <w:ilvl w:val="1"/>
          <w:numId w:val="16"/>
        </w:numPr>
        <w:spacing w:line="276" w:lineRule="auto"/>
      </w:pPr>
      <w:r w:rsidRPr="00F86AD9">
        <w:t>Forget Password</w:t>
      </w:r>
    </w:p>
    <w:p w14:paraId="16B2BA18" w14:textId="77777777" w:rsidR="00040E64" w:rsidRPr="00F86AD9" w:rsidRDefault="00040E64" w:rsidP="00F857F2">
      <w:pPr>
        <w:pStyle w:val="ListParagraph"/>
        <w:numPr>
          <w:ilvl w:val="1"/>
          <w:numId w:val="16"/>
        </w:numPr>
        <w:spacing w:line="276" w:lineRule="auto"/>
      </w:pPr>
      <w:r w:rsidRPr="00F86AD9">
        <w:t>Cake</w:t>
      </w:r>
    </w:p>
    <w:p w14:paraId="6199EE4D" w14:textId="787A8110" w:rsidR="00040E64" w:rsidRDefault="00040E64" w:rsidP="00F857F2">
      <w:pPr>
        <w:spacing w:line="276" w:lineRule="auto"/>
        <w:rPr>
          <w:lang w:val="id-ID"/>
        </w:rPr>
      </w:pPr>
    </w:p>
    <w:p w14:paraId="0EB63289" w14:textId="79E04D3A" w:rsidR="00406F92" w:rsidRDefault="00406F92" w:rsidP="00F857F2">
      <w:pPr>
        <w:spacing w:line="276" w:lineRule="auto"/>
        <w:rPr>
          <w:lang w:val="id-ID"/>
        </w:rPr>
      </w:pPr>
    </w:p>
    <w:p w14:paraId="2CFFB4B0" w14:textId="24BCF7B4" w:rsidR="00406F92" w:rsidRDefault="00406F92" w:rsidP="00F857F2">
      <w:pPr>
        <w:spacing w:line="276" w:lineRule="auto"/>
        <w:rPr>
          <w:lang w:val="id-ID"/>
        </w:rPr>
      </w:pPr>
    </w:p>
    <w:p w14:paraId="007781B9" w14:textId="663D25D1" w:rsidR="00406F92" w:rsidRDefault="00406F92" w:rsidP="00F857F2">
      <w:pPr>
        <w:spacing w:line="276" w:lineRule="auto"/>
        <w:rPr>
          <w:lang w:val="id-ID"/>
        </w:rPr>
      </w:pPr>
    </w:p>
    <w:p w14:paraId="52E0ADD9" w14:textId="77924693" w:rsidR="00406F92" w:rsidRDefault="00406F92" w:rsidP="00F857F2">
      <w:pPr>
        <w:spacing w:line="276" w:lineRule="auto"/>
        <w:rPr>
          <w:lang w:val="id-ID"/>
        </w:rPr>
      </w:pPr>
    </w:p>
    <w:p w14:paraId="41AA7BC0" w14:textId="6201A09D" w:rsidR="00406F92" w:rsidRDefault="00406F92" w:rsidP="00F857F2">
      <w:pPr>
        <w:spacing w:line="276" w:lineRule="auto"/>
        <w:rPr>
          <w:lang w:val="id-ID"/>
        </w:rPr>
      </w:pPr>
    </w:p>
    <w:p w14:paraId="737BA3CA" w14:textId="77777777" w:rsidR="00406F92" w:rsidRDefault="00406F92" w:rsidP="00F857F2">
      <w:pPr>
        <w:spacing w:line="276" w:lineRule="auto"/>
        <w:rPr>
          <w:lang w:val="id-ID"/>
        </w:rPr>
      </w:pPr>
    </w:p>
    <w:p w14:paraId="6957FA07" w14:textId="77777777" w:rsidR="00040E64" w:rsidRDefault="00040E64" w:rsidP="00F857F2">
      <w:pPr>
        <w:spacing w:line="276" w:lineRule="auto"/>
      </w:pPr>
      <w:r>
        <w:lastRenderedPageBreak/>
        <w:t xml:space="preserve">Each page shows </w:t>
      </w:r>
      <w:r>
        <w:rPr>
          <w:b/>
        </w:rPr>
        <w:t>greeting to user</w:t>
      </w:r>
      <w:r>
        <w:t xml:space="preserve"> and </w:t>
      </w:r>
      <w:r>
        <w:rPr>
          <w:b/>
        </w:rPr>
        <w:t>current date time</w:t>
      </w:r>
      <w:r>
        <w:t>. The descriptions for each page are:</w:t>
      </w:r>
    </w:p>
    <w:p w14:paraId="6F1FDA9F" w14:textId="77777777" w:rsidR="00040E64" w:rsidRDefault="00040E64" w:rsidP="00F857F2">
      <w:pPr>
        <w:spacing w:line="276" w:lineRule="auto"/>
      </w:pPr>
    </w:p>
    <w:p w14:paraId="3412FE2C" w14:textId="77777777" w:rsidR="00040E64" w:rsidRDefault="00040E64" w:rsidP="00F857F2">
      <w:pPr>
        <w:pStyle w:val="ListParagraph"/>
        <w:numPr>
          <w:ilvl w:val="3"/>
          <w:numId w:val="17"/>
        </w:numPr>
        <w:spacing w:line="276" w:lineRule="auto"/>
        <w:ind w:left="360"/>
        <w:rPr>
          <w:b/>
        </w:rPr>
      </w:pPr>
      <w:r>
        <w:rPr>
          <w:b/>
        </w:rPr>
        <w:t>Home</w:t>
      </w:r>
    </w:p>
    <w:p w14:paraId="57ADB3ED" w14:textId="44DAAF24" w:rsidR="00040E64" w:rsidRDefault="00040E64" w:rsidP="00F857F2">
      <w:pPr>
        <w:spacing w:line="276" w:lineRule="auto"/>
        <w:ind w:left="360" w:firstLine="360"/>
        <w:jc w:val="both"/>
      </w:pPr>
      <w:r>
        <w:t xml:space="preserve">This page tells about general information about </w:t>
      </w:r>
      <w:r>
        <w:rPr>
          <w:b/>
        </w:rPr>
        <w:t>Bluejack Cake</w:t>
      </w:r>
      <w:r>
        <w:t xml:space="preserve"> </w:t>
      </w:r>
      <w:r>
        <w:rPr>
          <w:lang w:val="id-ID"/>
        </w:rPr>
        <w:t xml:space="preserve">and the </w:t>
      </w:r>
      <w:r w:rsidR="00017115" w:rsidRPr="00017115">
        <w:rPr>
          <w:b/>
        </w:rPr>
        <w:t>newest</w:t>
      </w:r>
      <w:r w:rsidR="00017115">
        <w:t xml:space="preserve"> </w:t>
      </w:r>
      <w:r>
        <w:rPr>
          <w:b/>
          <w:lang w:val="id-ID"/>
        </w:rPr>
        <w:t>promotion</w:t>
      </w:r>
      <w:r>
        <w:t xml:space="preserve">. This page is accessible by </w:t>
      </w:r>
      <w:r>
        <w:rPr>
          <w:b/>
        </w:rPr>
        <w:t>all users</w:t>
      </w:r>
      <w:r>
        <w:t>.</w:t>
      </w:r>
    </w:p>
    <w:p w14:paraId="3DDC720D" w14:textId="77777777" w:rsidR="00040E64" w:rsidRDefault="00040E64" w:rsidP="00F857F2">
      <w:pPr>
        <w:spacing w:line="276" w:lineRule="auto"/>
        <w:ind w:left="360"/>
        <w:jc w:val="both"/>
      </w:pPr>
    </w:p>
    <w:p w14:paraId="4D10263A" w14:textId="77777777" w:rsidR="00040E64" w:rsidRDefault="00040E64" w:rsidP="00F857F2">
      <w:pPr>
        <w:pStyle w:val="ListParagraph"/>
        <w:numPr>
          <w:ilvl w:val="0"/>
          <w:numId w:val="17"/>
        </w:numPr>
        <w:spacing w:line="276" w:lineRule="auto"/>
        <w:ind w:left="360"/>
        <w:jc w:val="both"/>
        <w:rPr>
          <w:b/>
        </w:rPr>
      </w:pPr>
      <w:r>
        <w:rPr>
          <w:b/>
        </w:rPr>
        <w:t>Login</w:t>
      </w:r>
    </w:p>
    <w:p w14:paraId="7F97602C" w14:textId="77777777" w:rsidR="00040E64" w:rsidRDefault="00040E64" w:rsidP="00F857F2">
      <w:pPr>
        <w:pStyle w:val="ListParagraph"/>
        <w:spacing w:line="276" w:lineRule="auto"/>
        <w:ind w:left="360" w:firstLine="360"/>
        <w:jc w:val="both"/>
      </w:pPr>
      <w:r>
        <w:t xml:space="preserve">This page is </w:t>
      </w:r>
      <w:r>
        <w:rPr>
          <w:b/>
        </w:rPr>
        <w:t>accessible</w:t>
      </w:r>
      <w:r>
        <w:t xml:space="preserve"> to </w:t>
      </w:r>
      <w:r>
        <w:rPr>
          <w:b/>
        </w:rPr>
        <w:t>guest</w:t>
      </w:r>
      <w:r>
        <w:t xml:space="preserve"> only. Display an </w:t>
      </w:r>
      <w:r>
        <w:rPr>
          <w:b/>
        </w:rPr>
        <w:t>error message</w:t>
      </w:r>
      <w:r>
        <w:t xml:space="preserve"> on the login form if user enters wrong combination of </w:t>
      </w:r>
      <w:r>
        <w:rPr>
          <w:b/>
        </w:rPr>
        <w:t>Email</w:t>
      </w:r>
      <w:r>
        <w:t xml:space="preserve"> and </w:t>
      </w:r>
      <w:r>
        <w:rPr>
          <w:b/>
        </w:rPr>
        <w:t>Password</w:t>
      </w:r>
      <w:r>
        <w:t>. The following table shows the existing fields in the login form and validations for each field:</w:t>
      </w:r>
    </w:p>
    <w:p w14:paraId="6D5187C5" w14:textId="77777777" w:rsidR="00040E64" w:rsidRDefault="00040E64" w:rsidP="00F857F2">
      <w:pPr>
        <w:tabs>
          <w:tab w:val="left" w:pos="1080"/>
        </w:tabs>
        <w:spacing w:line="276" w:lineRule="auto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07"/>
        <w:gridCol w:w="7913"/>
      </w:tblGrid>
      <w:tr w:rsidR="00040E64" w14:paraId="0A84888E" w14:textId="77777777" w:rsidTr="00040E64"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6BD28048" w14:textId="77777777" w:rsidR="00040E64" w:rsidRDefault="00040E64" w:rsidP="00F857F2">
            <w:pPr>
              <w:pStyle w:val="ListParagraph"/>
              <w:spacing w:line="276" w:lineRule="auto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Field</w:t>
            </w:r>
          </w:p>
        </w:tc>
        <w:tc>
          <w:tcPr>
            <w:tcW w:w="8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059043C5" w14:textId="77777777" w:rsidR="00040E64" w:rsidRDefault="00040E64" w:rsidP="00F857F2">
            <w:pPr>
              <w:pStyle w:val="ListParagraph"/>
              <w:spacing w:line="276" w:lineRule="auto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Information</w:t>
            </w:r>
          </w:p>
        </w:tc>
      </w:tr>
      <w:tr w:rsidR="00040E64" w14:paraId="0E8E4F8B" w14:textId="77777777" w:rsidTr="00040E64"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77549A" w14:textId="77777777" w:rsidR="00040E64" w:rsidRDefault="00040E64" w:rsidP="00F857F2">
            <w:pPr>
              <w:pStyle w:val="ListParagraph"/>
              <w:spacing w:line="276" w:lineRule="auto"/>
              <w:ind w:left="0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8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F56773" w14:textId="77777777" w:rsidR="00040E64" w:rsidRDefault="00040E64" w:rsidP="00F857F2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252" w:hanging="180"/>
            </w:pPr>
            <w:r>
              <w:t>Must be filled and match the data in the database</w:t>
            </w:r>
          </w:p>
        </w:tc>
      </w:tr>
      <w:tr w:rsidR="00040E64" w14:paraId="6D69F9DF" w14:textId="77777777" w:rsidTr="00040E64"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8E33C8" w14:textId="77777777" w:rsidR="00040E64" w:rsidRDefault="00040E64" w:rsidP="00F857F2">
            <w:pPr>
              <w:pStyle w:val="ListParagraph"/>
              <w:spacing w:line="276" w:lineRule="auto"/>
              <w:ind w:left="0"/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8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65408B" w14:textId="77777777" w:rsidR="00040E64" w:rsidRDefault="00040E64" w:rsidP="00F857F2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252" w:hanging="180"/>
            </w:pPr>
            <w:r>
              <w:t>Must be filled and match the data in the database</w:t>
            </w:r>
          </w:p>
        </w:tc>
      </w:tr>
    </w:tbl>
    <w:p w14:paraId="15A3D700" w14:textId="77777777" w:rsidR="00040E64" w:rsidRDefault="00040E64" w:rsidP="00F857F2">
      <w:pPr>
        <w:tabs>
          <w:tab w:val="left" w:pos="1080"/>
        </w:tabs>
        <w:spacing w:line="276" w:lineRule="auto"/>
      </w:pPr>
    </w:p>
    <w:p w14:paraId="497BDF8F" w14:textId="77777777" w:rsidR="00040E64" w:rsidRDefault="00040E64" w:rsidP="00F857F2">
      <w:pPr>
        <w:spacing w:line="276" w:lineRule="auto"/>
        <w:ind w:left="360" w:firstLine="360"/>
        <w:jc w:val="both"/>
      </w:pPr>
      <w:r>
        <w:t xml:space="preserve">If user has entered correct </w:t>
      </w:r>
      <w:r>
        <w:rPr>
          <w:b/>
        </w:rPr>
        <w:t>Email</w:t>
      </w:r>
      <w:r>
        <w:t xml:space="preserve"> and </w:t>
      </w:r>
      <w:r>
        <w:rPr>
          <w:b/>
        </w:rPr>
        <w:t>Password</w:t>
      </w:r>
      <w:r>
        <w:t xml:space="preserve">, the page will be redirected to </w:t>
      </w:r>
      <w:r>
        <w:rPr>
          <w:b/>
        </w:rPr>
        <w:t>Home Page</w:t>
      </w:r>
      <w:r>
        <w:t xml:space="preserve"> and if user checks the “</w:t>
      </w:r>
      <w:r>
        <w:rPr>
          <w:b/>
        </w:rPr>
        <w:t>Remember Me</w:t>
      </w:r>
      <w:r>
        <w:t xml:space="preserve">” checkbox, the website will save the </w:t>
      </w:r>
      <w:r>
        <w:rPr>
          <w:b/>
        </w:rPr>
        <w:t xml:space="preserve">Email </w:t>
      </w:r>
      <w:r>
        <w:t xml:space="preserve">using cookies for </w:t>
      </w:r>
      <w:r>
        <w:rPr>
          <w:b/>
        </w:rPr>
        <w:t>1 hour</w:t>
      </w:r>
      <w:r>
        <w:t xml:space="preserve"> and will display the </w:t>
      </w:r>
      <w:r>
        <w:rPr>
          <w:b/>
        </w:rPr>
        <w:t xml:space="preserve">Email </w:t>
      </w:r>
      <w:r>
        <w:t xml:space="preserve">on the </w:t>
      </w:r>
      <w:r>
        <w:rPr>
          <w:b/>
        </w:rPr>
        <w:t>Email field</w:t>
      </w:r>
      <w:r>
        <w:t xml:space="preserve"> in the login form.</w:t>
      </w:r>
    </w:p>
    <w:p w14:paraId="303C5282" w14:textId="77777777" w:rsidR="00040E64" w:rsidRDefault="00040E64" w:rsidP="00F857F2">
      <w:pPr>
        <w:tabs>
          <w:tab w:val="left" w:pos="1080"/>
        </w:tabs>
        <w:spacing w:line="276" w:lineRule="auto"/>
      </w:pPr>
    </w:p>
    <w:p w14:paraId="15360BBD" w14:textId="77777777" w:rsidR="00040E64" w:rsidRDefault="00040E64" w:rsidP="00F857F2">
      <w:pPr>
        <w:pStyle w:val="ListParagraph"/>
        <w:numPr>
          <w:ilvl w:val="0"/>
          <w:numId w:val="17"/>
        </w:numPr>
        <w:tabs>
          <w:tab w:val="clear" w:pos="720"/>
        </w:tabs>
        <w:spacing w:line="276" w:lineRule="auto"/>
        <w:ind w:left="360"/>
        <w:rPr>
          <w:b/>
        </w:rPr>
      </w:pPr>
      <w:r>
        <w:rPr>
          <w:b/>
        </w:rPr>
        <w:t>Register</w:t>
      </w:r>
    </w:p>
    <w:p w14:paraId="556D0236" w14:textId="77777777" w:rsidR="00040E64" w:rsidRDefault="00040E64" w:rsidP="00F857F2">
      <w:pPr>
        <w:pStyle w:val="ListParagraph"/>
        <w:spacing w:line="276" w:lineRule="auto"/>
        <w:ind w:left="360" w:firstLine="360"/>
        <w:jc w:val="both"/>
        <w:rPr>
          <w:lang w:val="id-ID"/>
        </w:rPr>
      </w:pPr>
      <w:r>
        <w:t xml:space="preserve">This page allows guests to </w:t>
      </w:r>
      <w:r>
        <w:rPr>
          <w:b/>
        </w:rPr>
        <w:t>register</w:t>
      </w:r>
      <w:r>
        <w:t xml:space="preserve"> themselves as </w:t>
      </w:r>
      <w:r>
        <w:rPr>
          <w:b/>
        </w:rPr>
        <w:t>Bluejack Cake</w:t>
      </w:r>
      <w:r>
        <w:t xml:space="preserve"> customer. Validate this page is accessible to </w:t>
      </w:r>
      <w:r>
        <w:rPr>
          <w:b/>
        </w:rPr>
        <w:t>guest</w:t>
      </w:r>
      <w:r>
        <w:t xml:space="preserve"> only. Display an </w:t>
      </w:r>
      <w:r>
        <w:rPr>
          <w:b/>
        </w:rPr>
        <w:t>error message</w:t>
      </w:r>
      <w:r>
        <w:t xml:space="preserve"> if user input incorrect personal data. The following table shows the existing fields on this page and the validation for each field:</w:t>
      </w:r>
    </w:p>
    <w:p w14:paraId="51FAC66E" w14:textId="77777777" w:rsidR="00040E64" w:rsidRDefault="00040E64" w:rsidP="00F857F2">
      <w:pPr>
        <w:pStyle w:val="ListParagraph"/>
        <w:tabs>
          <w:tab w:val="left" w:pos="1080"/>
        </w:tabs>
        <w:spacing w:line="276" w:lineRule="auto"/>
        <w:rPr>
          <w:lang w:val="id-ID"/>
        </w:rPr>
      </w:pPr>
    </w:p>
    <w:tbl>
      <w:tblPr>
        <w:tblStyle w:val="TableGrid"/>
        <w:tblW w:w="9535" w:type="dxa"/>
        <w:tblInd w:w="360" w:type="dxa"/>
        <w:tblLook w:val="04A0" w:firstRow="1" w:lastRow="0" w:firstColumn="1" w:lastColumn="0" w:noHBand="0" w:noVBand="1"/>
      </w:tblPr>
      <w:tblGrid>
        <w:gridCol w:w="2178"/>
        <w:gridCol w:w="7357"/>
      </w:tblGrid>
      <w:tr w:rsidR="00040E64" w14:paraId="36C5C5E2" w14:textId="77777777" w:rsidTr="0009238C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C9B4A9F" w14:textId="77777777" w:rsidR="00040E64" w:rsidRDefault="00040E64" w:rsidP="00F857F2">
            <w:pPr>
              <w:pStyle w:val="ListParagraph"/>
              <w:spacing w:line="276" w:lineRule="auto"/>
              <w:ind w:left="0"/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Field</w:t>
            </w:r>
          </w:p>
        </w:tc>
        <w:tc>
          <w:tcPr>
            <w:tcW w:w="7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C8A7561" w14:textId="77777777" w:rsidR="00040E64" w:rsidRDefault="00040E64" w:rsidP="00F857F2">
            <w:pPr>
              <w:pStyle w:val="ListParagraph"/>
              <w:spacing w:line="276" w:lineRule="auto"/>
              <w:ind w:left="0"/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Information</w:t>
            </w:r>
          </w:p>
        </w:tc>
      </w:tr>
      <w:tr w:rsidR="00040E64" w14:paraId="73F48551" w14:textId="77777777" w:rsidTr="0009238C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5390E" w14:textId="77777777" w:rsidR="00040E64" w:rsidRDefault="00040E64" w:rsidP="00F857F2">
            <w:pPr>
              <w:pStyle w:val="ListParagraph"/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40E47" w14:textId="330FCF4C" w:rsidR="00040E64" w:rsidRDefault="00251D24" w:rsidP="00F857F2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252" w:hanging="180"/>
            </w:pPr>
            <w:r>
              <w:t>Must be filled</w:t>
            </w:r>
          </w:p>
        </w:tc>
      </w:tr>
      <w:tr w:rsidR="00040E64" w14:paraId="23ECBE85" w14:textId="77777777" w:rsidTr="0009238C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B783A" w14:textId="77777777" w:rsidR="00040E64" w:rsidRDefault="00040E64" w:rsidP="00F857F2">
            <w:pPr>
              <w:pStyle w:val="ListParagraph"/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7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4BB9E" w14:textId="2B35C53C" w:rsidR="00251D24" w:rsidRDefault="00251D24" w:rsidP="00F857F2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252" w:hanging="180"/>
            </w:pPr>
            <w:r>
              <w:t>Must be filled</w:t>
            </w:r>
          </w:p>
          <w:p w14:paraId="7DE3B6E7" w14:textId="72E284A3" w:rsidR="00040E64" w:rsidRDefault="00040E64" w:rsidP="00F857F2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252" w:hanging="180"/>
            </w:pPr>
            <w:r>
              <w:t>Cannot take an existing Email in database</w:t>
            </w:r>
          </w:p>
        </w:tc>
      </w:tr>
      <w:tr w:rsidR="00040E64" w14:paraId="6FD40CD2" w14:textId="77777777" w:rsidTr="0009238C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5BEDF" w14:textId="77777777" w:rsidR="00040E64" w:rsidRDefault="00040E64" w:rsidP="00F857F2">
            <w:pPr>
              <w:pStyle w:val="ListParagraph"/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7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AA260" w14:textId="50051B94" w:rsidR="00040E64" w:rsidRDefault="00251D24" w:rsidP="00F857F2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252" w:hanging="180"/>
            </w:pPr>
            <w:r>
              <w:t>Must be filled</w:t>
            </w:r>
          </w:p>
        </w:tc>
      </w:tr>
      <w:tr w:rsidR="00040E64" w14:paraId="50920A26" w14:textId="77777777" w:rsidTr="0009238C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CCD39" w14:textId="77777777" w:rsidR="00040E64" w:rsidRDefault="00040E64" w:rsidP="00F857F2">
            <w:pPr>
              <w:pStyle w:val="ListParagraph"/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Confirm Password</w:t>
            </w:r>
          </w:p>
        </w:tc>
        <w:tc>
          <w:tcPr>
            <w:tcW w:w="7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9E423" w14:textId="77777777" w:rsidR="00040E64" w:rsidRDefault="00040E64" w:rsidP="00F857F2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252" w:hanging="180"/>
            </w:pPr>
            <w:r>
              <w:t xml:space="preserve">Must be </w:t>
            </w:r>
            <w:r>
              <w:rPr>
                <w:b/>
              </w:rPr>
              <w:t>exactly same</w:t>
            </w:r>
            <w:r>
              <w:t xml:space="preserve"> </w:t>
            </w:r>
            <w:r>
              <w:rPr>
                <w:b/>
              </w:rPr>
              <w:t>as</w:t>
            </w:r>
            <w:r>
              <w:t xml:space="preserve"> P</w:t>
            </w:r>
            <w:r>
              <w:rPr>
                <w:b/>
              </w:rPr>
              <w:t>assword</w:t>
            </w:r>
          </w:p>
        </w:tc>
      </w:tr>
      <w:tr w:rsidR="00040E64" w14:paraId="219F8A78" w14:textId="77777777" w:rsidTr="0009238C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C422D" w14:textId="77777777" w:rsidR="00040E64" w:rsidRDefault="00040E64" w:rsidP="00F857F2">
            <w:pPr>
              <w:pStyle w:val="ListParagraph"/>
              <w:spacing w:line="276" w:lineRule="auto"/>
              <w:ind w:left="0"/>
              <w:jc w:val="both"/>
            </w:pPr>
            <w:r>
              <w:rPr>
                <w:b/>
              </w:rPr>
              <w:t>Date of Birth</w:t>
            </w:r>
          </w:p>
        </w:tc>
        <w:tc>
          <w:tcPr>
            <w:tcW w:w="7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3812E" w14:textId="2B8ED2FC" w:rsidR="00040E64" w:rsidRDefault="00251D24" w:rsidP="00F857F2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252" w:hanging="180"/>
            </w:pPr>
            <w:r>
              <w:t>Must be filled</w:t>
            </w:r>
          </w:p>
        </w:tc>
      </w:tr>
      <w:tr w:rsidR="00040E64" w14:paraId="1110FF21" w14:textId="77777777" w:rsidTr="0009238C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DF63" w14:textId="77777777" w:rsidR="00040E64" w:rsidRDefault="00040E64" w:rsidP="00F857F2">
            <w:pPr>
              <w:pStyle w:val="ListParagraph"/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Phone Number</w:t>
            </w:r>
          </w:p>
        </w:tc>
        <w:tc>
          <w:tcPr>
            <w:tcW w:w="7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97883" w14:textId="4FC237D6" w:rsidR="00040E64" w:rsidRDefault="00251D24" w:rsidP="00F857F2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252" w:hanging="180"/>
            </w:pPr>
            <w:r>
              <w:t>Must be filled</w:t>
            </w:r>
          </w:p>
        </w:tc>
      </w:tr>
      <w:tr w:rsidR="00040E64" w14:paraId="4FCA23FA" w14:textId="77777777" w:rsidTr="0009238C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8432E" w14:textId="77777777" w:rsidR="00040E64" w:rsidRDefault="00040E64" w:rsidP="00F857F2">
            <w:pPr>
              <w:pStyle w:val="ListParagraph"/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7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62805" w14:textId="18544D2F" w:rsidR="00040E64" w:rsidRDefault="00251D24" w:rsidP="00F857F2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252" w:hanging="180"/>
            </w:pPr>
            <w:r>
              <w:t>Must be filled</w:t>
            </w:r>
          </w:p>
        </w:tc>
      </w:tr>
    </w:tbl>
    <w:p w14:paraId="100D0291" w14:textId="15DA9F79" w:rsidR="00F86AD9" w:rsidRDefault="00F86AD9" w:rsidP="00F857F2">
      <w:pPr>
        <w:tabs>
          <w:tab w:val="left" w:pos="1080"/>
        </w:tabs>
        <w:spacing w:line="276" w:lineRule="auto"/>
      </w:pPr>
    </w:p>
    <w:p w14:paraId="7F24ACA9" w14:textId="0EE608A1" w:rsidR="00406F92" w:rsidRDefault="00406F92" w:rsidP="00F857F2">
      <w:pPr>
        <w:tabs>
          <w:tab w:val="left" w:pos="1080"/>
        </w:tabs>
        <w:spacing w:line="276" w:lineRule="auto"/>
      </w:pPr>
    </w:p>
    <w:p w14:paraId="29E5BFF0" w14:textId="0D95B54E" w:rsidR="00EC682D" w:rsidRDefault="00EC682D" w:rsidP="00F857F2">
      <w:pPr>
        <w:tabs>
          <w:tab w:val="left" w:pos="1080"/>
        </w:tabs>
        <w:spacing w:line="276" w:lineRule="auto"/>
      </w:pPr>
    </w:p>
    <w:p w14:paraId="435929FB" w14:textId="61DE5270" w:rsidR="00EC682D" w:rsidRDefault="00EC682D" w:rsidP="00F857F2">
      <w:pPr>
        <w:tabs>
          <w:tab w:val="left" w:pos="1080"/>
        </w:tabs>
        <w:spacing w:line="276" w:lineRule="auto"/>
      </w:pPr>
    </w:p>
    <w:p w14:paraId="290D70CD" w14:textId="379FE1AB" w:rsidR="00EC682D" w:rsidRDefault="00EC682D" w:rsidP="00F857F2">
      <w:pPr>
        <w:tabs>
          <w:tab w:val="left" w:pos="1080"/>
        </w:tabs>
        <w:spacing w:line="276" w:lineRule="auto"/>
      </w:pPr>
    </w:p>
    <w:p w14:paraId="0BA136E4" w14:textId="7E229BD5" w:rsidR="00EC682D" w:rsidRDefault="00EC682D" w:rsidP="00F857F2">
      <w:pPr>
        <w:tabs>
          <w:tab w:val="left" w:pos="1080"/>
        </w:tabs>
        <w:spacing w:line="276" w:lineRule="auto"/>
      </w:pPr>
    </w:p>
    <w:p w14:paraId="10C1320B" w14:textId="7C58DCB0" w:rsidR="00EC682D" w:rsidRDefault="00EC682D" w:rsidP="00F857F2">
      <w:pPr>
        <w:tabs>
          <w:tab w:val="left" w:pos="1080"/>
        </w:tabs>
        <w:spacing w:line="276" w:lineRule="auto"/>
      </w:pPr>
    </w:p>
    <w:p w14:paraId="781759A0" w14:textId="266C1E96" w:rsidR="00EC682D" w:rsidRDefault="00EC682D" w:rsidP="00F857F2">
      <w:pPr>
        <w:tabs>
          <w:tab w:val="left" w:pos="1080"/>
        </w:tabs>
        <w:spacing w:line="276" w:lineRule="auto"/>
      </w:pPr>
    </w:p>
    <w:p w14:paraId="1CDE1744" w14:textId="77777777" w:rsidR="00EC682D" w:rsidRDefault="00EC682D" w:rsidP="00F857F2">
      <w:pPr>
        <w:tabs>
          <w:tab w:val="left" w:pos="1080"/>
        </w:tabs>
        <w:spacing w:line="276" w:lineRule="auto"/>
      </w:pPr>
    </w:p>
    <w:p w14:paraId="5320DA2B" w14:textId="77777777" w:rsidR="00040E64" w:rsidRDefault="00040E64" w:rsidP="00F857F2">
      <w:pPr>
        <w:pStyle w:val="ListParagraph"/>
        <w:numPr>
          <w:ilvl w:val="0"/>
          <w:numId w:val="17"/>
        </w:numPr>
        <w:tabs>
          <w:tab w:val="clear" w:pos="720"/>
        </w:tabs>
        <w:spacing w:line="276" w:lineRule="auto"/>
        <w:ind w:left="360"/>
        <w:rPr>
          <w:b/>
        </w:rPr>
      </w:pPr>
      <w:r>
        <w:rPr>
          <w:b/>
        </w:rPr>
        <w:lastRenderedPageBreak/>
        <w:t>Forget Password</w:t>
      </w:r>
    </w:p>
    <w:p w14:paraId="2E5E755F" w14:textId="77777777" w:rsidR="00040E64" w:rsidRDefault="00040E64" w:rsidP="00F857F2">
      <w:pPr>
        <w:spacing w:line="276" w:lineRule="auto"/>
        <w:ind w:left="360" w:firstLine="360"/>
        <w:jc w:val="both"/>
      </w:pPr>
      <w:r>
        <w:t xml:space="preserve">This page allows user to reset their forgotten </w:t>
      </w:r>
      <w:r>
        <w:rPr>
          <w:b/>
        </w:rPr>
        <w:t>password</w:t>
      </w:r>
      <w:r>
        <w:t xml:space="preserve">. This page is accessible by </w:t>
      </w:r>
      <w:r>
        <w:rPr>
          <w:b/>
        </w:rPr>
        <w:t>guest</w:t>
      </w:r>
      <w:r>
        <w:t xml:space="preserve"> user only. Display </w:t>
      </w:r>
      <w:r>
        <w:rPr>
          <w:b/>
        </w:rPr>
        <w:t>error message</w:t>
      </w:r>
      <w:r>
        <w:t xml:space="preserve"> if users input </w:t>
      </w:r>
      <w:r>
        <w:rPr>
          <w:b/>
        </w:rPr>
        <w:t>email</w:t>
      </w:r>
      <w:r>
        <w:t xml:space="preserve"> that does </w:t>
      </w:r>
      <w:r>
        <w:rPr>
          <w:b/>
        </w:rPr>
        <w:t>not exists</w:t>
      </w:r>
      <w:r>
        <w:t xml:space="preserve"> in database. If the </w:t>
      </w:r>
      <w:r>
        <w:rPr>
          <w:b/>
        </w:rPr>
        <w:t>email exists</w:t>
      </w:r>
      <w:r>
        <w:t xml:space="preserve">, a </w:t>
      </w:r>
      <w:r>
        <w:rPr>
          <w:b/>
        </w:rPr>
        <w:t>new password</w:t>
      </w:r>
      <w:r>
        <w:t xml:space="preserve"> will be </w:t>
      </w:r>
      <w:r>
        <w:rPr>
          <w:b/>
        </w:rPr>
        <w:t>generated</w:t>
      </w:r>
      <w:r>
        <w:t xml:space="preserve"> (the </w:t>
      </w:r>
      <w:r>
        <w:rPr>
          <w:b/>
        </w:rPr>
        <w:t>old password</w:t>
      </w:r>
      <w:r>
        <w:t xml:space="preserve"> in the database will be </w:t>
      </w:r>
      <w:r>
        <w:rPr>
          <w:b/>
        </w:rPr>
        <w:t>replaced</w:t>
      </w:r>
      <w:r>
        <w:t xml:space="preserve"> with new </w:t>
      </w:r>
      <w:r>
        <w:rPr>
          <w:b/>
        </w:rPr>
        <w:t>password</w:t>
      </w:r>
      <w:r>
        <w:t xml:space="preserve">) and </w:t>
      </w:r>
      <w:r>
        <w:rPr>
          <w:b/>
        </w:rPr>
        <w:t>displayed</w:t>
      </w:r>
      <w:r>
        <w:t xml:space="preserve">. The following table shows the conditions for the </w:t>
      </w:r>
      <w:r>
        <w:rPr>
          <w:b/>
        </w:rPr>
        <w:t>new password</w:t>
      </w:r>
      <w:r>
        <w:t>:</w:t>
      </w:r>
    </w:p>
    <w:p w14:paraId="78C97781" w14:textId="77777777" w:rsidR="00040E64" w:rsidRDefault="00040E64" w:rsidP="00F857F2">
      <w:pPr>
        <w:tabs>
          <w:tab w:val="left" w:pos="1080"/>
        </w:tabs>
        <w:spacing w:line="276" w:lineRule="auto"/>
        <w:ind w:left="72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20"/>
        <w:gridCol w:w="7500"/>
      </w:tblGrid>
      <w:tr w:rsidR="00040E64" w14:paraId="2DDB3A0E" w14:textId="77777777" w:rsidTr="00040E6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3FA8054" w14:textId="77777777" w:rsidR="00040E64" w:rsidRDefault="00040E64" w:rsidP="00F857F2">
            <w:pPr>
              <w:pStyle w:val="ListParagraph"/>
              <w:spacing w:line="276" w:lineRule="auto"/>
              <w:ind w:left="0"/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Field</w:t>
            </w:r>
          </w:p>
        </w:tc>
        <w:tc>
          <w:tcPr>
            <w:tcW w:w="7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C1A0915" w14:textId="77777777" w:rsidR="00040E64" w:rsidRDefault="00040E64" w:rsidP="00F857F2">
            <w:pPr>
              <w:pStyle w:val="ListParagraph"/>
              <w:spacing w:line="276" w:lineRule="auto"/>
              <w:ind w:left="0"/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Information</w:t>
            </w:r>
          </w:p>
        </w:tc>
      </w:tr>
      <w:tr w:rsidR="00040E64" w14:paraId="73EEF433" w14:textId="77777777" w:rsidTr="00040E6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EF33E" w14:textId="77777777" w:rsidR="00040E64" w:rsidRDefault="00040E64" w:rsidP="00F857F2">
            <w:pPr>
              <w:pStyle w:val="ListParagraph"/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New Password</w:t>
            </w:r>
          </w:p>
        </w:tc>
        <w:tc>
          <w:tcPr>
            <w:tcW w:w="7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6684A" w14:textId="77777777" w:rsidR="00040E64" w:rsidRDefault="00040E64" w:rsidP="00F857F2">
            <w:pPr>
              <w:pStyle w:val="ListParagraph"/>
              <w:spacing w:line="276" w:lineRule="auto"/>
              <w:ind w:left="0"/>
              <w:rPr>
                <w:rStyle w:val="longtext"/>
                <w:shd w:val="clear" w:color="auto" w:fill="FFFFFF"/>
              </w:rPr>
            </w:pPr>
            <w:r>
              <w:rPr>
                <w:rStyle w:val="longtext"/>
                <w:shd w:val="clear" w:color="auto" w:fill="FFFFFF"/>
              </w:rPr>
              <w:t>Must contain exactly 6 characters</w:t>
            </w:r>
          </w:p>
          <w:p w14:paraId="4D6BC5C2" w14:textId="77777777" w:rsidR="00040E64" w:rsidRDefault="00040E64" w:rsidP="00F857F2">
            <w:pPr>
              <w:pStyle w:val="ListParagraph"/>
              <w:spacing w:line="276" w:lineRule="auto"/>
              <w:ind w:left="0"/>
              <w:rPr>
                <w:rStyle w:val="longtext"/>
                <w:shd w:val="clear" w:color="auto" w:fill="FFFFFF"/>
              </w:rPr>
            </w:pPr>
            <w:r>
              <w:rPr>
                <w:rStyle w:val="longtext"/>
                <w:shd w:val="clear" w:color="auto" w:fill="FFFFFF"/>
              </w:rPr>
              <w:t>Random each character, as follows:</w:t>
            </w:r>
          </w:p>
          <w:p w14:paraId="3A8E8C60" w14:textId="77777777" w:rsidR="00040E64" w:rsidRDefault="00040E64" w:rsidP="00F857F2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left="360"/>
              <w:rPr>
                <w:rStyle w:val="longtext"/>
                <w:shd w:val="clear" w:color="auto" w:fill="FFFFFF"/>
              </w:rPr>
            </w:pPr>
            <w:r>
              <w:rPr>
                <w:rStyle w:val="longtext"/>
                <w:shd w:val="clear" w:color="auto" w:fill="FFFFFF"/>
              </w:rPr>
              <w:t xml:space="preserve">Generate two random numbers [0-9] for </w:t>
            </w:r>
            <w:r>
              <w:rPr>
                <w:rStyle w:val="longtext"/>
                <w:shd w:val="clear" w:color="auto" w:fill="FFFFFF"/>
                <w:lang w:val="id-ID"/>
              </w:rPr>
              <w:t>the first two characters.</w:t>
            </w:r>
          </w:p>
          <w:p w14:paraId="09AC241B" w14:textId="77777777" w:rsidR="00040E64" w:rsidRDefault="00040E64" w:rsidP="00F857F2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left="360"/>
              <w:rPr>
                <w:rStyle w:val="longtext"/>
                <w:shd w:val="clear" w:color="auto" w:fill="FFFFFF"/>
              </w:rPr>
            </w:pPr>
            <w:r>
              <w:rPr>
                <w:rStyle w:val="longtext"/>
                <w:shd w:val="clear" w:color="auto" w:fill="FFFFFF"/>
                <w:lang w:val="id-ID"/>
              </w:rPr>
              <w:t xml:space="preserve">Generate </w:t>
            </w:r>
            <w:r>
              <w:rPr>
                <w:rStyle w:val="longtext"/>
                <w:shd w:val="clear" w:color="auto" w:fill="FFFFFF"/>
              </w:rPr>
              <w:t xml:space="preserve">two random alphabets </w:t>
            </w:r>
            <w:r>
              <w:rPr>
                <w:rStyle w:val="longtext"/>
                <w:shd w:val="clear" w:color="auto" w:fill="FFFFFF"/>
                <w:lang w:val="id-ID"/>
              </w:rPr>
              <w:t>[a-z] for the next two characters</w:t>
            </w:r>
          </w:p>
          <w:p w14:paraId="2BF1E27F" w14:textId="77777777" w:rsidR="00040E64" w:rsidRDefault="00040E64" w:rsidP="00F857F2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left="360"/>
              <w:rPr>
                <w:rStyle w:val="longtext"/>
                <w:shd w:val="clear" w:color="auto" w:fill="FFFFFF"/>
              </w:rPr>
            </w:pPr>
            <w:r>
              <w:rPr>
                <w:rStyle w:val="longtext"/>
                <w:shd w:val="clear" w:color="auto" w:fill="FFFFFF"/>
                <w:lang w:val="id-ID"/>
              </w:rPr>
              <w:t>The last two characters is obtained from the customer</w:t>
            </w:r>
            <w:r>
              <w:rPr>
                <w:rStyle w:val="longtext"/>
                <w:shd w:val="clear" w:color="auto" w:fill="FFFFFF"/>
              </w:rPr>
              <w:t>’s</w:t>
            </w:r>
            <w:r>
              <w:rPr>
                <w:rStyle w:val="longtext"/>
                <w:shd w:val="clear" w:color="auto" w:fill="FFFFFF"/>
                <w:lang w:val="id-ID"/>
              </w:rPr>
              <w:t xml:space="preserve"> name</w:t>
            </w:r>
          </w:p>
          <w:p w14:paraId="798AEEEF" w14:textId="77777777" w:rsidR="00040E64" w:rsidRDefault="00040E64" w:rsidP="00F857F2">
            <w:pPr>
              <w:spacing w:line="276" w:lineRule="auto"/>
              <w:rPr>
                <w:rStyle w:val="longtext"/>
                <w:shd w:val="clear" w:color="auto" w:fill="FFFFFF"/>
              </w:rPr>
            </w:pPr>
            <w:r>
              <w:rPr>
                <w:rStyle w:val="longtext"/>
                <w:shd w:val="clear" w:color="auto" w:fill="FFFFFF"/>
              </w:rPr>
              <w:t xml:space="preserve">Example: </w:t>
            </w:r>
          </w:p>
          <w:p w14:paraId="61FD4DFE" w14:textId="77777777" w:rsidR="00040E64" w:rsidRDefault="00040E64" w:rsidP="00F857F2">
            <w:pPr>
              <w:spacing w:line="276" w:lineRule="auto"/>
              <w:rPr>
                <w:rStyle w:val="longtext"/>
                <w:b/>
                <w:shd w:val="clear" w:color="auto" w:fill="FFFFFF"/>
                <w:lang w:val="id-ID"/>
              </w:rPr>
            </w:pPr>
            <w:r>
              <w:rPr>
                <w:rStyle w:val="longtext"/>
                <w:b/>
                <w:shd w:val="clear" w:color="auto" w:fill="FFFFFF"/>
                <w:lang w:val="id-ID"/>
              </w:rPr>
              <w:t xml:space="preserve">Customer </w:t>
            </w:r>
            <w:r>
              <w:rPr>
                <w:rStyle w:val="longtext"/>
                <w:b/>
                <w:shd w:val="clear" w:color="auto" w:fill="FFFFFF"/>
              </w:rPr>
              <w:t>N</w:t>
            </w:r>
            <w:r>
              <w:rPr>
                <w:rStyle w:val="longtext"/>
                <w:b/>
                <w:shd w:val="clear" w:color="auto" w:fill="FFFFFF"/>
                <w:lang w:val="id-ID"/>
              </w:rPr>
              <w:t>ame: Bella</w:t>
            </w:r>
          </w:p>
          <w:p w14:paraId="4DA5FD30" w14:textId="77777777" w:rsidR="00040E64" w:rsidRDefault="00040E64" w:rsidP="00F857F2">
            <w:pPr>
              <w:spacing w:line="276" w:lineRule="auto"/>
              <w:rPr>
                <w:rStyle w:val="longtext"/>
                <w:b/>
                <w:shd w:val="clear" w:color="auto" w:fill="FFFFFF"/>
                <w:lang w:val="id-ID"/>
              </w:rPr>
            </w:pPr>
            <w:r>
              <w:rPr>
                <w:rStyle w:val="longtext"/>
                <w:b/>
                <w:shd w:val="clear" w:color="auto" w:fill="FFFFFF"/>
                <w:lang w:val="id-ID"/>
              </w:rPr>
              <w:t>New password: 27zkBe</w:t>
            </w:r>
          </w:p>
        </w:tc>
      </w:tr>
    </w:tbl>
    <w:p w14:paraId="311B3998" w14:textId="77777777" w:rsidR="00040E64" w:rsidRDefault="00040E64" w:rsidP="00F857F2">
      <w:pPr>
        <w:tabs>
          <w:tab w:val="left" w:pos="1080"/>
        </w:tabs>
        <w:spacing w:line="276" w:lineRule="auto"/>
        <w:ind w:left="720"/>
        <w:rPr>
          <w:lang w:val="id-ID"/>
        </w:rPr>
      </w:pPr>
    </w:p>
    <w:p w14:paraId="7C7D59CD" w14:textId="72E8E45B" w:rsidR="00040E64" w:rsidRDefault="00040E64" w:rsidP="00F857F2">
      <w:pPr>
        <w:pStyle w:val="ListParagraph"/>
        <w:numPr>
          <w:ilvl w:val="0"/>
          <w:numId w:val="17"/>
        </w:numPr>
        <w:tabs>
          <w:tab w:val="clear" w:pos="720"/>
        </w:tabs>
        <w:spacing w:line="276" w:lineRule="auto"/>
        <w:ind w:left="360"/>
        <w:rPr>
          <w:b/>
          <w:lang w:val="id-ID"/>
        </w:rPr>
      </w:pPr>
      <w:r>
        <w:rPr>
          <w:b/>
          <w:lang w:val="id-ID"/>
        </w:rPr>
        <w:t>Cake</w:t>
      </w:r>
    </w:p>
    <w:p w14:paraId="6FEB08A7" w14:textId="77777777" w:rsidR="00040E64" w:rsidRDefault="00040E64" w:rsidP="00F857F2">
      <w:pPr>
        <w:pStyle w:val="ListParagraph"/>
        <w:spacing w:line="276" w:lineRule="auto"/>
        <w:ind w:left="360"/>
        <w:jc w:val="both"/>
        <w:rPr>
          <w:lang w:val="id-ID"/>
        </w:rPr>
      </w:pPr>
      <w:r>
        <w:rPr>
          <w:lang w:val="id-ID"/>
        </w:rPr>
        <w:tab/>
        <w:t xml:space="preserve">This page allows user to see all </w:t>
      </w:r>
      <w:r>
        <w:rPr>
          <w:b/>
          <w:lang w:val="id-ID"/>
        </w:rPr>
        <w:t>cakes information</w:t>
      </w:r>
      <w:r>
        <w:rPr>
          <w:lang w:val="id-ID"/>
        </w:rPr>
        <w:t xml:space="preserve"> from </w:t>
      </w:r>
      <w:r>
        <w:rPr>
          <w:b/>
          <w:lang w:val="id-ID"/>
        </w:rPr>
        <w:t>Bluejack Cake</w:t>
      </w:r>
      <w:r>
        <w:rPr>
          <w:lang w:val="id-ID"/>
        </w:rPr>
        <w:t xml:space="preserve">. This page is acccessible for </w:t>
      </w:r>
      <w:r>
        <w:rPr>
          <w:b/>
          <w:lang w:val="id-ID"/>
        </w:rPr>
        <w:t>all users</w:t>
      </w:r>
      <w:r>
        <w:rPr>
          <w:lang w:val="id-ID"/>
        </w:rPr>
        <w:t xml:space="preserve">. The information of cake that must be shown are </w:t>
      </w:r>
      <w:r>
        <w:rPr>
          <w:b/>
          <w:lang w:val="id-ID"/>
        </w:rPr>
        <w:t>Cake Name</w:t>
      </w:r>
      <w:r>
        <w:rPr>
          <w:lang w:val="id-ID"/>
        </w:rPr>
        <w:t>,</w:t>
      </w:r>
      <w:r>
        <w:rPr>
          <w:b/>
          <w:lang w:val="id-ID"/>
        </w:rPr>
        <w:t xml:space="preserve"> Cake Picture</w:t>
      </w:r>
      <w:r>
        <w:t>,</w:t>
      </w:r>
      <w:r>
        <w:rPr>
          <w:b/>
          <w:lang w:val="id-ID"/>
        </w:rPr>
        <w:t xml:space="preserve"> </w:t>
      </w:r>
      <w:r>
        <w:rPr>
          <w:b/>
        </w:rPr>
        <w:t>Stock</w:t>
      </w:r>
      <w:r w:rsidRPr="00846078">
        <w:t>,</w:t>
      </w:r>
      <w:r>
        <w:rPr>
          <w:b/>
        </w:rPr>
        <w:t xml:space="preserve"> </w:t>
      </w:r>
      <w:r>
        <w:rPr>
          <w:lang w:val="id-ID"/>
        </w:rPr>
        <w:t>and</w:t>
      </w:r>
      <w:r>
        <w:rPr>
          <w:b/>
          <w:lang w:val="id-ID"/>
        </w:rPr>
        <w:t xml:space="preserve"> Price</w:t>
      </w:r>
      <w:r>
        <w:rPr>
          <w:lang w:val="id-ID"/>
        </w:rPr>
        <w:t>.</w:t>
      </w:r>
    </w:p>
    <w:p w14:paraId="77204C1A" w14:textId="7FA99204" w:rsidR="00040E64" w:rsidRDefault="00040E64" w:rsidP="00F857F2">
      <w:pPr>
        <w:pStyle w:val="ListParagraph"/>
        <w:spacing w:line="276" w:lineRule="auto"/>
        <w:ind w:left="360"/>
        <w:jc w:val="both"/>
        <w:rPr>
          <w:lang w:val="id-ID"/>
        </w:rPr>
      </w:pPr>
      <w:r>
        <w:rPr>
          <w:lang w:val="id-ID"/>
        </w:rPr>
        <w:tab/>
      </w:r>
    </w:p>
    <w:p w14:paraId="2D148A44" w14:textId="77777777" w:rsidR="00040E64" w:rsidRDefault="00040E64" w:rsidP="00F857F2">
      <w:pPr>
        <w:pStyle w:val="ListParagraph"/>
        <w:spacing w:line="276" w:lineRule="auto"/>
        <w:ind w:left="360"/>
        <w:jc w:val="both"/>
        <w:rPr>
          <w:lang w:val="id-ID"/>
        </w:rPr>
      </w:pPr>
      <w:r>
        <w:rPr>
          <w:lang w:val="id-ID"/>
        </w:rPr>
        <w:t xml:space="preserve">For </w:t>
      </w:r>
      <w:r>
        <w:rPr>
          <w:b/>
          <w:lang w:val="id-ID"/>
        </w:rPr>
        <w:t>administrator</w:t>
      </w:r>
      <w:r>
        <w:rPr>
          <w:lang w:val="id-ID"/>
        </w:rPr>
        <w:t xml:space="preserve">, </w:t>
      </w:r>
      <w:r>
        <w:t xml:space="preserve">provide </w:t>
      </w:r>
      <w:r>
        <w:rPr>
          <w:b/>
          <w:lang w:val="id-ID"/>
        </w:rPr>
        <w:t>Add Cake</w:t>
      </w:r>
      <w:r>
        <w:rPr>
          <w:lang w:val="id-ID"/>
        </w:rPr>
        <w:t xml:space="preserve">, </w:t>
      </w:r>
      <w:r>
        <w:rPr>
          <w:b/>
          <w:lang w:val="id-ID"/>
        </w:rPr>
        <w:t xml:space="preserve">Update </w:t>
      </w:r>
      <w:r>
        <w:rPr>
          <w:b/>
        </w:rPr>
        <w:t>Cake</w:t>
      </w:r>
      <w:r>
        <w:t>, and</w:t>
      </w:r>
      <w:r>
        <w:rPr>
          <w:b/>
          <w:lang w:val="id-ID"/>
        </w:rPr>
        <w:t xml:space="preserve"> Delete Cake</w:t>
      </w:r>
      <w:r>
        <w:rPr>
          <w:lang w:val="id-ID"/>
        </w:rPr>
        <w:t xml:space="preserve"> </w:t>
      </w:r>
      <w:r>
        <w:t>buttons</w:t>
      </w:r>
      <w:r>
        <w:rPr>
          <w:lang w:val="id-ID"/>
        </w:rPr>
        <w:t>:</w:t>
      </w:r>
    </w:p>
    <w:p w14:paraId="08092042" w14:textId="77777777" w:rsidR="00040E64" w:rsidRDefault="00040E64" w:rsidP="00F857F2">
      <w:pPr>
        <w:pStyle w:val="ListParagraph"/>
        <w:numPr>
          <w:ilvl w:val="1"/>
          <w:numId w:val="19"/>
        </w:numPr>
        <w:spacing w:line="276" w:lineRule="auto"/>
        <w:ind w:left="720"/>
        <w:jc w:val="both"/>
        <w:rPr>
          <w:lang w:val="id-ID"/>
        </w:rPr>
      </w:pPr>
      <w:r>
        <w:rPr>
          <w:lang w:val="id-ID"/>
        </w:rPr>
        <w:t xml:space="preserve">To add new cake, </w:t>
      </w:r>
      <w:r>
        <w:rPr>
          <w:b/>
          <w:lang w:val="id-ID"/>
        </w:rPr>
        <w:t>administrator</w:t>
      </w:r>
      <w:r>
        <w:rPr>
          <w:lang w:val="id-ID"/>
        </w:rPr>
        <w:t xml:space="preserve"> can click </w:t>
      </w:r>
      <w:r>
        <w:rPr>
          <w:b/>
          <w:lang w:val="id-ID"/>
        </w:rPr>
        <w:t>Add Cake</w:t>
      </w:r>
      <w:r>
        <w:rPr>
          <w:lang w:val="id-ID"/>
        </w:rPr>
        <w:t xml:space="preserve"> </w:t>
      </w:r>
      <w:r>
        <w:t>button</w:t>
      </w:r>
      <w:r>
        <w:rPr>
          <w:lang w:val="id-ID"/>
        </w:rPr>
        <w:t>.</w:t>
      </w:r>
    </w:p>
    <w:p w14:paraId="61273760" w14:textId="77777777" w:rsidR="00040E64" w:rsidRDefault="00040E64" w:rsidP="00F857F2">
      <w:pPr>
        <w:pStyle w:val="ListParagraph"/>
        <w:numPr>
          <w:ilvl w:val="1"/>
          <w:numId w:val="19"/>
        </w:numPr>
        <w:spacing w:line="276" w:lineRule="auto"/>
        <w:ind w:left="720"/>
        <w:jc w:val="both"/>
        <w:rPr>
          <w:lang w:val="id-ID"/>
        </w:rPr>
      </w:pPr>
      <w:r>
        <w:rPr>
          <w:lang w:val="id-ID"/>
        </w:rPr>
        <w:t xml:space="preserve">To </w:t>
      </w:r>
      <w:r>
        <w:rPr>
          <w:b/>
          <w:lang w:val="id-ID"/>
        </w:rPr>
        <w:t>update cake</w:t>
      </w:r>
      <w:r>
        <w:rPr>
          <w:lang w:val="id-ID"/>
        </w:rPr>
        <w:t xml:space="preserve">, administrator can click </w:t>
      </w:r>
      <w:r>
        <w:rPr>
          <w:b/>
          <w:lang w:val="id-ID"/>
        </w:rPr>
        <w:t xml:space="preserve">Update </w:t>
      </w:r>
      <w:r>
        <w:t>button</w:t>
      </w:r>
      <w:r>
        <w:rPr>
          <w:lang w:val="id-ID"/>
        </w:rPr>
        <w:t>.</w:t>
      </w:r>
    </w:p>
    <w:p w14:paraId="38844EF1" w14:textId="77777777" w:rsidR="00040E64" w:rsidRDefault="00040E64" w:rsidP="00F857F2">
      <w:pPr>
        <w:pStyle w:val="ListParagraph"/>
        <w:numPr>
          <w:ilvl w:val="1"/>
          <w:numId w:val="19"/>
        </w:numPr>
        <w:spacing w:line="276" w:lineRule="auto"/>
        <w:ind w:left="720"/>
        <w:jc w:val="both"/>
        <w:rPr>
          <w:lang w:val="id-ID"/>
        </w:rPr>
      </w:pPr>
      <w:r>
        <w:t xml:space="preserve">To </w:t>
      </w:r>
      <w:r>
        <w:rPr>
          <w:b/>
        </w:rPr>
        <w:t>delete</w:t>
      </w:r>
      <w:r>
        <w:t xml:space="preserve"> </w:t>
      </w:r>
      <w:r>
        <w:rPr>
          <w:b/>
        </w:rPr>
        <w:t>cake</w:t>
      </w:r>
      <w:r>
        <w:t xml:space="preserve">, administrator can click </w:t>
      </w:r>
      <w:r>
        <w:rPr>
          <w:b/>
        </w:rPr>
        <w:t>Delete</w:t>
      </w:r>
      <w:r>
        <w:t xml:space="preserve"> button.</w:t>
      </w:r>
    </w:p>
    <w:p w14:paraId="49E4FDE2" w14:textId="18F0D8FC" w:rsidR="00040E64" w:rsidRPr="00A60818" w:rsidRDefault="00040E64" w:rsidP="00F857F2">
      <w:pPr>
        <w:tabs>
          <w:tab w:val="left" w:pos="1080"/>
        </w:tabs>
        <w:spacing w:line="276" w:lineRule="auto"/>
        <w:rPr>
          <w:lang w:val="id-ID"/>
        </w:rPr>
      </w:pPr>
    </w:p>
    <w:p w14:paraId="70ECA549" w14:textId="77777777" w:rsidR="00040E64" w:rsidRDefault="00040E64" w:rsidP="00F857F2">
      <w:pPr>
        <w:pStyle w:val="ListParagraph"/>
        <w:numPr>
          <w:ilvl w:val="0"/>
          <w:numId w:val="17"/>
        </w:numPr>
        <w:tabs>
          <w:tab w:val="clear" w:pos="720"/>
        </w:tabs>
        <w:spacing w:line="276" w:lineRule="auto"/>
        <w:ind w:left="360"/>
        <w:rPr>
          <w:b/>
          <w:lang w:val="id-ID"/>
        </w:rPr>
      </w:pPr>
      <w:r>
        <w:rPr>
          <w:b/>
          <w:lang w:val="id-ID"/>
        </w:rPr>
        <w:t>Add cake</w:t>
      </w:r>
    </w:p>
    <w:p w14:paraId="418DC7B9" w14:textId="77777777" w:rsidR="00040E64" w:rsidRDefault="00040E64" w:rsidP="00F857F2">
      <w:pPr>
        <w:pStyle w:val="ListParagraph"/>
        <w:spacing w:line="276" w:lineRule="auto"/>
        <w:ind w:left="360"/>
        <w:jc w:val="both"/>
        <w:rPr>
          <w:lang w:val="id-ID"/>
        </w:rPr>
      </w:pPr>
      <w:r>
        <w:rPr>
          <w:lang w:val="id-ID"/>
        </w:rPr>
        <w:tab/>
        <w:t xml:space="preserve">This page allows </w:t>
      </w:r>
      <w:r>
        <w:rPr>
          <w:b/>
          <w:lang w:val="id-ID"/>
        </w:rPr>
        <w:t>administrator</w:t>
      </w:r>
      <w:r>
        <w:rPr>
          <w:lang w:val="id-ID"/>
        </w:rPr>
        <w:t xml:space="preserve"> to </w:t>
      </w:r>
      <w:r>
        <w:rPr>
          <w:b/>
          <w:lang w:val="id-ID"/>
        </w:rPr>
        <w:t>insert new cake</w:t>
      </w:r>
      <w:r>
        <w:rPr>
          <w:lang w:val="id-ID"/>
        </w:rPr>
        <w:t xml:space="preserve">. The page will be shown if administrator click </w:t>
      </w:r>
      <w:r>
        <w:rPr>
          <w:b/>
          <w:lang w:val="id-ID"/>
        </w:rPr>
        <w:t xml:space="preserve">Add </w:t>
      </w:r>
      <w:r>
        <w:rPr>
          <w:b/>
        </w:rPr>
        <w:t>C</w:t>
      </w:r>
      <w:r>
        <w:rPr>
          <w:b/>
          <w:lang w:val="id-ID"/>
        </w:rPr>
        <w:t>ake</w:t>
      </w:r>
      <w:r>
        <w:rPr>
          <w:lang w:val="id-ID"/>
        </w:rPr>
        <w:t xml:space="preserve"> </w:t>
      </w:r>
      <w:r>
        <w:t xml:space="preserve">button in </w:t>
      </w:r>
      <w:r>
        <w:rPr>
          <w:b/>
        </w:rPr>
        <w:t>Cake</w:t>
      </w:r>
      <w:r>
        <w:t xml:space="preserve"> page</w:t>
      </w:r>
      <w:r>
        <w:rPr>
          <w:lang w:val="id-ID"/>
        </w:rPr>
        <w:t xml:space="preserve">. Display </w:t>
      </w:r>
      <w:r>
        <w:rPr>
          <w:b/>
          <w:lang w:val="id-ID"/>
        </w:rPr>
        <w:t>error message</w:t>
      </w:r>
      <w:r>
        <w:rPr>
          <w:lang w:val="id-ID"/>
        </w:rPr>
        <w:t xml:space="preserve"> if </w:t>
      </w:r>
      <w:r>
        <w:rPr>
          <w:b/>
          <w:lang w:val="id-ID"/>
        </w:rPr>
        <w:t>administrator</w:t>
      </w:r>
      <w:r>
        <w:rPr>
          <w:lang w:val="id-ID"/>
        </w:rPr>
        <w:t xml:space="preserve"> input incorrect cake data. The following table shows existing fields in this page and the validation for each field:</w:t>
      </w:r>
    </w:p>
    <w:p w14:paraId="7733D4C0" w14:textId="77777777" w:rsidR="00040E64" w:rsidRDefault="00040E64" w:rsidP="00F857F2">
      <w:pPr>
        <w:pStyle w:val="ListParagraph"/>
        <w:tabs>
          <w:tab w:val="left" w:pos="1080"/>
        </w:tabs>
        <w:spacing w:line="276" w:lineRule="auto"/>
        <w:rPr>
          <w:lang w:val="id-ID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22"/>
        <w:gridCol w:w="7498"/>
      </w:tblGrid>
      <w:tr w:rsidR="00040E64" w14:paraId="2A9CD86F" w14:textId="77777777" w:rsidTr="00040E64"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A75D412" w14:textId="77777777" w:rsidR="00040E64" w:rsidRDefault="00040E64" w:rsidP="00F857F2">
            <w:pPr>
              <w:pStyle w:val="ListParagraph"/>
              <w:spacing w:line="276" w:lineRule="auto"/>
              <w:ind w:left="0"/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Field</w:t>
            </w:r>
          </w:p>
        </w:tc>
        <w:tc>
          <w:tcPr>
            <w:tcW w:w="7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5557601" w14:textId="77777777" w:rsidR="00040E64" w:rsidRDefault="00040E64" w:rsidP="00F857F2">
            <w:pPr>
              <w:pStyle w:val="ListParagraph"/>
              <w:spacing w:line="276" w:lineRule="auto"/>
              <w:ind w:left="0"/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Information</w:t>
            </w:r>
          </w:p>
        </w:tc>
      </w:tr>
      <w:tr w:rsidR="00040E64" w14:paraId="49EBDBBD" w14:textId="77777777" w:rsidTr="00040E64"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7EC85" w14:textId="77777777" w:rsidR="00040E64" w:rsidRDefault="00040E64" w:rsidP="00F857F2">
            <w:pPr>
              <w:pStyle w:val="ListParagraph"/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  <w:lang w:val="id-ID"/>
              </w:rPr>
              <w:t>Cake</w:t>
            </w:r>
            <w:r>
              <w:rPr>
                <w:b/>
              </w:rPr>
              <w:t xml:space="preserve"> Name</w:t>
            </w:r>
          </w:p>
        </w:tc>
        <w:tc>
          <w:tcPr>
            <w:tcW w:w="7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98E1F" w14:textId="784119D6" w:rsidR="00040E64" w:rsidRDefault="00251D24" w:rsidP="00F857F2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252" w:hanging="180"/>
            </w:pPr>
            <w:r>
              <w:t>Must be filled</w:t>
            </w:r>
          </w:p>
          <w:p w14:paraId="4FBE1301" w14:textId="77777777" w:rsidR="00040E64" w:rsidRDefault="00040E64" w:rsidP="00F857F2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252" w:hanging="180"/>
            </w:pPr>
            <w:r>
              <w:rPr>
                <w:lang w:val="id-ID"/>
              </w:rPr>
              <w:t xml:space="preserve">Cake </w:t>
            </w:r>
            <w:r>
              <w:t>N</w:t>
            </w:r>
            <w:r>
              <w:rPr>
                <w:lang w:val="id-ID"/>
              </w:rPr>
              <w:t>ame must be unique</w:t>
            </w:r>
            <w:r>
              <w:t xml:space="preserve"> (cannot take existing Cake Name)</w:t>
            </w:r>
          </w:p>
        </w:tc>
      </w:tr>
      <w:tr w:rsidR="00040E64" w14:paraId="1BA97098" w14:textId="77777777" w:rsidTr="00040E64"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9BB59" w14:textId="77777777" w:rsidR="00040E64" w:rsidRDefault="00040E64" w:rsidP="00F857F2">
            <w:pPr>
              <w:pStyle w:val="ListParagraph"/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7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2F6F" w14:textId="508EA706" w:rsidR="00040E64" w:rsidRDefault="00040E64" w:rsidP="00F857F2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252" w:hanging="180"/>
            </w:pPr>
            <w:r>
              <w:t>Must be filled</w:t>
            </w:r>
          </w:p>
        </w:tc>
      </w:tr>
      <w:tr w:rsidR="00040E64" w14:paraId="0E5404B2" w14:textId="77777777" w:rsidTr="00040E64"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144B2" w14:textId="77777777" w:rsidR="00040E64" w:rsidRDefault="00040E64" w:rsidP="00F857F2">
            <w:pPr>
              <w:pStyle w:val="ListParagraph"/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Stock</w:t>
            </w:r>
          </w:p>
        </w:tc>
        <w:tc>
          <w:tcPr>
            <w:tcW w:w="7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53376" w14:textId="7083C6EF" w:rsidR="00040E64" w:rsidRDefault="00040E64" w:rsidP="00F857F2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252" w:hanging="180"/>
            </w:pPr>
            <w:r>
              <w:t xml:space="preserve">Must be filled and </w:t>
            </w:r>
            <w:r>
              <w:rPr>
                <w:b/>
              </w:rPr>
              <w:t>greater</w:t>
            </w:r>
            <w:r>
              <w:t xml:space="preserve"> than </w:t>
            </w:r>
            <w:r>
              <w:rPr>
                <w:b/>
              </w:rPr>
              <w:t>0</w:t>
            </w:r>
          </w:p>
        </w:tc>
      </w:tr>
      <w:tr w:rsidR="00040E64" w14:paraId="5373E454" w14:textId="77777777" w:rsidTr="00040E64"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4D770" w14:textId="77777777" w:rsidR="00040E64" w:rsidRDefault="00040E64" w:rsidP="00F857F2">
            <w:pPr>
              <w:pStyle w:val="ListParagraph"/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Picture</w:t>
            </w:r>
          </w:p>
        </w:tc>
        <w:tc>
          <w:tcPr>
            <w:tcW w:w="7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9B510" w14:textId="77777777" w:rsidR="00040E64" w:rsidRDefault="00040E64" w:rsidP="00F857F2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252" w:hanging="180"/>
            </w:pPr>
            <w:r>
              <w:rPr>
                <w:lang w:val="id-ID"/>
              </w:rPr>
              <w:t xml:space="preserve">Image </w:t>
            </w:r>
            <w:r>
              <w:rPr>
                <w:b/>
              </w:rPr>
              <w:t>extension</w:t>
            </w:r>
            <w:r>
              <w:t xml:space="preserve"> must be </w:t>
            </w:r>
            <w:r>
              <w:rPr>
                <w:b/>
              </w:rPr>
              <w:t xml:space="preserve">.jpg </w:t>
            </w:r>
            <w:r>
              <w:t>or</w:t>
            </w:r>
            <w:r>
              <w:rPr>
                <w:b/>
              </w:rPr>
              <w:t xml:space="preserve"> </w:t>
            </w:r>
            <w:r>
              <w:rPr>
                <w:b/>
                <w:lang w:val="id-ID"/>
              </w:rPr>
              <w:t>.png</w:t>
            </w:r>
          </w:p>
        </w:tc>
      </w:tr>
    </w:tbl>
    <w:p w14:paraId="5E58A86F" w14:textId="0CF711D1" w:rsidR="00F86AD9" w:rsidRDefault="00F86AD9" w:rsidP="00F857F2">
      <w:pPr>
        <w:tabs>
          <w:tab w:val="left" w:pos="1080"/>
        </w:tabs>
        <w:spacing w:line="276" w:lineRule="auto"/>
        <w:rPr>
          <w:lang w:val="id-ID"/>
        </w:rPr>
      </w:pPr>
    </w:p>
    <w:p w14:paraId="7D73456E" w14:textId="0227119B" w:rsidR="00EC682D" w:rsidRDefault="00EC682D" w:rsidP="00F857F2">
      <w:pPr>
        <w:tabs>
          <w:tab w:val="left" w:pos="1080"/>
        </w:tabs>
        <w:spacing w:line="276" w:lineRule="auto"/>
        <w:rPr>
          <w:lang w:val="id-ID"/>
        </w:rPr>
      </w:pPr>
    </w:p>
    <w:p w14:paraId="2FDB13BE" w14:textId="42DCF8DE" w:rsidR="00EC682D" w:rsidRDefault="00EC682D" w:rsidP="00F857F2">
      <w:pPr>
        <w:tabs>
          <w:tab w:val="left" w:pos="1080"/>
        </w:tabs>
        <w:spacing w:line="276" w:lineRule="auto"/>
        <w:rPr>
          <w:lang w:val="id-ID"/>
        </w:rPr>
      </w:pPr>
    </w:p>
    <w:p w14:paraId="32444300" w14:textId="77777777" w:rsidR="00EC682D" w:rsidRDefault="00EC682D" w:rsidP="00F857F2">
      <w:pPr>
        <w:tabs>
          <w:tab w:val="left" w:pos="1080"/>
        </w:tabs>
        <w:spacing w:line="276" w:lineRule="auto"/>
        <w:rPr>
          <w:lang w:val="id-ID"/>
        </w:rPr>
      </w:pPr>
    </w:p>
    <w:p w14:paraId="16EA4A38" w14:textId="77777777" w:rsidR="00040E64" w:rsidRDefault="00040E64" w:rsidP="00F857F2">
      <w:pPr>
        <w:pStyle w:val="ListParagraph"/>
        <w:numPr>
          <w:ilvl w:val="0"/>
          <w:numId w:val="17"/>
        </w:numPr>
        <w:tabs>
          <w:tab w:val="clear" w:pos="720"/>
        </w:tabs>
        <w:spacing w:line="276" w:lineRule="auto"/>
        <w:ind w:left="360"/>
        <w:rPr>
          <w:b/>
          <w:lang w:val="id-ID"/>
        </w:rPr>
      </w:pPr>
      <w:r>
        <w:rPr>
          <w:b/>
          <w:lang w:val="id-ID"/>
        </w:rPr>
        <w:lastRenderedPageBreak/>
        <w:t>Update Cake</w:t>
      </w:r>
    </w:p>
    <w:p w14:paraId="352E06B5" w14:textId="0C3A2A84" w:rsidR="00040E64" w:rsidRDefault="00040E64" w:rsidP="00F857F2">
      <w:pPr>
        <w:pStyle w:val="ListParagraph"/>
        <w:spacing w:line="276" w:lineRule="auto"/>
        <w:ind w:left="360"/>
        <w:jc w:val="both"/>
        <w:rPr>
          <w:lang w:val="id-ID"/>
        </w:rPr>
      </w:pPr>
      <w:r>
        <w:rPr>
          <w:lang w:val="id-ID"/>
        </w:rPr>
        <w:tab/>
        <w:t xml:space="preserve">This page allows </w:t>
      </w:r>
      <w:r>
        <w:rPr>
          <w:b/>
          <w:lang w:val="id-ID"/>
        </w:rPr>
        <w:t>administrator</w:t>
      </w:r>
      <w:r>
        <w:rPr>
          <w:lang w:val="id-ID"/>
        </w:rPr>
        <w:t xml:space="preserve"> to </w:t>
      </w:r>
      <w:r>
        <w:rPr>
          <w:b/>
          <w:lang w:val="id-ID"/>
        </w:rPr>
        <w:t>update the cake</w:t>
      </w:r>
      <w:r>
        <w:rPr>
          <w:b/>
        </w:rPr>
        <w:t xml:space="preserve"> data</w:t>
      </w:r>
      <w:r>
        <w:rPr>
          <w:lang w:val="id-ID"/>
        </w:rPr>
        <w:t xml:space="preserve">. This page will be di shown if administrator clicks </w:t>
      </w:r>
      <w:r>
        <w:rPr>
          <w:b/>
          <w:lang w:val="id-ID"/>
        </w:rPr>
        <w:t xml:space="preserve">Update </w:t>
      </w:r>
      <w:r>
        <w:rPr>
          <w:b/>
        </w:rPr>
        <w:t>button</w:t>
      </w:r>
      <w:r>
        <w:rPr>
          <w:lang w:val="id-ID"/>
        </w:rPr>
        <w:t xml:space="preserve"> in the </w:t>
      </w:r>
      <w:r>
        <w:rPr>
          <w:b/>
          <w:lang w:val="id-ID"/>
        </w:rPr>
        <w:t>Cake page</w:t>
      </w:r>
      <w:r>
        <w:rPr>
          <w:lang w:val="id-ID"/>
        </w:rPr>
        <w:t xml:space="preserve">. Display </w:t>
      </w:r>
      <w:r>
        <w:rPr>
          <w:b/>
          <w:lang w:val="id-ID"/>
        </w:rPr>
        <w:t>error message</w:t>
      </w:r>
      <w:r>
        <w:rPr>
          <w:lang w:val="id-ID"/>
        </w:rPr>
        <w:t xml:space="preserve"> if </w:t>
      </w:r>
      <w:r>
        <w:rPr>
          <w:b/>
          <w:lang w:val="id-ID"/>
        </w:rPr>
        <w:t>administrator</w:t>
      </w:r>
      <w:r>
        <w:rPr>
          <w:lang w:val="id-ID"/>
        </w:rPr>
        <w:t xml:space="preserve"> input incorrect cake data. The following table shows existing fields in the page and the validation for each field:</w:t>
      </w:r>
    </w:p>
    <w:p w14:paraId="2E7DBC15" w14:textId="77777777" w:rsidR="00E272B2" w:rsidRDefault="00E272B2" w:rsidP="00F857F2">
      <w:pPr>
        <w:pStyle w:val="ListParagraph"/>
        <w:spacing w:line="276" w:lineRule="auto"/>
        <w:ind w:left="360"/>
        <w:jc w:val="both"/>
        <w:rPr>
          <w:lang w:val="id-ID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22"/>
        <w:gridCol w:w="7498"/>
      </w:tblGrid>
      <w:tr w:rsidR="00040E64" w14:paraId="429B0F94" w14:textId="77777777" w:rsidTr="00040E64"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1C428B8" w14:textId="77777777" w:rsidR="00040E64" w:rsidRDefault="00040E64" w:rsidP="00F857F2">
            <w:pPr>
              <w:pStyle w:val="ListParagraph"/>
              <w:spacing w:line="276" w:lineRule="auto"/>
              <w:ind w:left="0"/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Field</w:t>
            </w:r>
          </w:p>
        </w:tc>
        <w:tc>
          <w:tcPr>
            <w:tcW w:w="7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D5AE1F4" w14:textId="77777777" w:rsidR="00040E64" w:rsidRDefault="00040E64" w:rsidP="00F857F2">
            <w:pPr>
              <w:pStyle w:val="ListParagraph"/>
              <w:spacing w:line="276" w:lineRule="auto"/>
              <w:ind w:left="0"/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Information</w:t>
            </w:r>
          </w:p>
        </w:tc>
      </w:tr>
      <w:tr w:rsidR="00040E64" w14:paraId="6055A868" w14:textId="77777777" w:rsidTr="00040E64"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1749C" w14:textId="77777777" w:rsidR="00040E64" w:rsidRDefault="00040E64" w:rsidP="00F857F2">
            <w:pPr>
              <w:pStyle w:val="ListParagraph"/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  <w:lang w:val="id-ID"/>
              </w:rPr>
              <w:t>Cake</w:t>
            </w:r>
            <w:r>
              <w:rPr>
                <w:b/>
              </w:rPr>
              <w:t xml:space="preserve"> Name</w:t>
            </w:r>
          </w:p>
        </w:tc>
        <w:tc>
          <w:tcPr>
            <w:tcW w:w="7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36854" w14:textId="7744E43D" w:rsidR="00040E64" w:rsidRDefault="00251D24" w:rsidP="00F857F2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252" w:hanging="180"/>
            </w:pPr>
            <w:r>
              <w:t>Must be filled</w:t>
            </w:r>
          </w:p>
          <w:p w14:paraId="0C562853" w14:textId="77777777" w:rsidR="00040E64" w:rsidRDefault="00040E64" w:rsidP="00F857F2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252" w:hanging="180"/>
            </w:pPr>
            <w:r>
              <w:rPr>
                <w:lang w:val="id-ID"/>
              </w:rPr>
              <w:t xml:space="preserve">Cake </w:t>
            </w:r>
            <w:r>
              <w:t>N</w:t>
            </w:r>
            <w:r>
              <w:rPr>
                <w:lang w:val="id-ID"/>
              </w:rPr>
              <w:t>ame must be unique</w:t>
            </w:r>
            <w:r>
              <w:t xml:space="preserve"> (cannot take existing Cake Name)</w:t>
            </w:r>
          </w:p>
        </w:tc>
      </w:tr>
      <w:tr w:rsidR="00040E64" w14:paraId="19D0E507" w14:textId="77777777" w:rsidTr="00040E64"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A76B8" w14:textId="77777777" w:rsidR="00040E64" w:rsidRDefault="00040E64" w:rsidP="00F857F2">
            <w:pPr>
              <w:pStyle w:val="ListParagraph"/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7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961FC" w14:textId="071CB22C" w:rsidR="00040E64" w:rsidRDefault="00251D24" w:rsidP="00F857F2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252" w:hanging="180"/>
            </w:pPr>
            <w:r>
              <w:t>Must be filled</w:t>
            </w:r>
          </w:p>
        </w:tc>
      </w:tr>
      <w:tr w:rsidR="00040E64" w14:paraId="79CC5466" w14:textId="77777777" w:rsidTr="00040E64"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F0745" w14:textId="77777777" w:rsidR="00040E64" w:rsidRDefault="00040E64" w:rsidP="00F857F2">
            <w:pPr>
              <w:pStyle w:val="ListParagraph"/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Stock</w:t>
            </w:r>
          </w:p>
        </w:tc>
        <w:tc>
          <w:tcPr>
            <w:tcW w:w="7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6D814" w14:textId="34F58C93" w:rsidR="00040E64" w:rsidRDefault="00040E64" w:rsidP="00F857F2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252" w:hanging="180"/>
            </w:pPr>
            <w:r>
              <w:t xml:space="preserve">Must be filled and </w:t>
            </w:r>
            <w:r>
              <w:rPr>
                <w:b/>
              </w:rPr>
              <w:t>greater</w:t>
            </w:r>
            <w:r>
              <w:t xml:space="preserve"> than </w:t>
            </w:r>
            <w:r>
              <w:rPr>
                <w:b/>
              </w:rPr>
              <w:t>0</w:t>
            </w:r>
          </w:p>
        </w:tc>
      </w:tr>
      <w:tr w:rsidR="00040E64" w14:paraId="04EC71CB" w14:textId="77777777" w:rsidTr="00040E64"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EC4CB" w14:textId="77777777" w:rsidR="00040E64" w:rsidRDefault="00040E64" w:rsidP="00F857F2">
            <w:pPr>
              <w:pStyle w:val="ListParagraph"/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Picture</w:t>
            </w:r>
          </w:p>
        </w:tc>
        <w:tc>
          <w:tcPr>
            <w:tcW w:w="7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05D69" w14:textId="77777777" w:rsidR="00040E64" w:rsidRDefault="00040E64" w:rsidP="00F857F2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252" w:hanging="180"/>
            </w:pPr>
            <w:r>
              <w:rPr>
                <w:lang w:val="id-ID"/>
              </w:rPr>
              <w:t xml:space="preserve">Image </w:t>
            </w:r>
            <w:r>
              <w:rPr>
                <w:b/>
              </w:rPr>
              <w:t>extension</w:t>
            </w:r>
            <w:r>
              <w:t xml:space="preserve"> must be </w:t>
            </w:r>
            <w:r>
              <w:rPr>
                <w:b/>
              </w:rPr>
              <w:t>.jpg</w:t>
            </w:r>
            <w:r>
              <w:rPr>
                <w:b/>
                <w:lang w:val="id-ID"/>
              </w:rPr>
              <w:t xml:space="preserve"> or .png</w:t>
            </w:r>
          </w:p>
        </w:tc>
      </w:tr>
    </w:tbl>
    <w:p w14:paraId="7DD63AC1" w14:textId="77777777" w:rsidR="00040E64" w:rsidRDefault="00040E64" w:rsidP="00F857F2">
      <w:pPr>
        <w:tabs>
          <w:tab w:val="left" w:pos="1080"/>
        </w:tabs>
        <w:spacing w:line="276" w:lineRule="auto"/>
        <w:rPr>
          <w:lang w:val="id-ID"/>
        </w:rPr>
      </w:pPr>
    </w:p>
    <w:p w14:paraId="64322B51" w14:textId="77777777" w:rsidR="00040E64" w:rsidRDefault="00040E64" w:rsidP="00F857F2">
      <w:pPr>
        <w:pStyle w:val="ListParagraph"/>
        <w:numPr>
          <w:ilvl w:val="0"/>
          <w:numId w:val="17"/>
        </w:numPr>
        <w:tabs>
          <w:tab w:val="clear" w:pos="720"/>
        </w:tabs>
        <w:spacing w:line="276" w:lineRule="auto"/>
        <w:ind w:left="360"/>
        <w:rPr>
          <w:b/>
          <w:lang w:val="id-ID"/>
        </w:rPr>
      </w:pPr>
      <w:r>
        <w:rPr>
          <w:b/>
          <w:lang w:val="id-ID"/>
        </w:rPr>
        <w:t>View Customer</w:t>
      </w:r>
    </w:p>
    <w:p w14:paraId="73B49EA9" w14:textId="1F204FD1" w:rsidR="00040E64" w:rsidRDefault="00040E64" w:rsidP="00F857F2">
      <w:pPr>
        <w:pStyle w:val="ListParagraph"/>
        <w:spacing w:line="276" w:lineRule="auto"/>
        <w:ind w:left="360"/>
        <w:jc w:val="both"/>
      </w:pPr>
      <w:r>
        <w:rPr>
          <w:lang w:val="id-ID"/>
        </w:rPr>
        <w:tab/>
        <w:t xml:space="preserve">This page is accesible </w:t>
      </w:r>
      <w:r>
        <w:rPr>
          <w:b/>
          <w:lang w:val="id-ID"/>
        </w:rPr>
        <w:t>only</w:t>
      </w:r>
      <w:r>
        <w:rPr>
          <w:lang w:val="id-ID"/>
        </w:rPr>
        <w:t xml:space="preserve"> for </w:t>
      </w:r>
      <w:r>
        <w:rPr>
          <w:b/>
          <w:lang w:val="id-ID"/>
        </w:rPr>
        <w:t>administrator</w:t>
      </w:r>
      <w:r>
        <w:rPr>
          <w:lang w:val="id-ID"/>
        </w:rPr>
        <w:t xml:space="preserve">. This page allows administrator to see </w:t>
      </w:r>
      <w:r w:rsidR="00831B7F">
        <w:rPr>
          <w:b/>
          <w:lang w:val="id-ID"/>
        </w:rPr>
        <w:t xml:space="preserve">all registered </w:t>
      </w:r>
      <w:r w:rsidR="00831B7F">
        <w:rPr>
          <w:b/>
        </w:rPr>
        <w:t>C</w:t>
      </w:r>
      <w:r>
        <w:rPr>
          <w:b/>
          <w:lang w:val="id-ID"/>
        </w:rPr>
        <w:t>ustomer</w:t>
      </w:r>
      <w:r>
        <w:rPr>
          <w:lang w:val="id-ID"/>
        </w:rPr>
        <w:t xml:space="preserve"> in </w:t>
      </w:r>
      <w:r>
        <w:rPr>
          <w:b/>
          <w:lang w:val="id-ID"/>
        </w:rPr>
        <w:t>Bluejack Cake</w:t>
      </w:r>
      <w:r>
        <w:rPr>
          <w:lang w:val="id-ID"/>
        </w:rPr>
        <w:t xml:space="preserve">. The infomation of customer that must be shown are </w:t>
      </w:r>
      <w:r>
        <w:rPr>
          <w:b/>
          <w:lang w:val="id-ID"/>
        </w:rPr>
        <w:t>Name</w:t>
      </w:r>
      <w:r>
        <w:rPr>
          <w:lang w:val="id-ID"/>
        </w:rPr>
        <w:t>,</w:t>
      </w:r>
      <w:r>
        <w:rPr>
          <w:b/>
          <w:lang w:val="id-ID"/>
        </w:rPr>
        <w:t xml:space="preserve"> Email</w:t>
      </w:r>
      <w:r>
        <w:rPr>
          <w:lang w:val="id-ID"/>
        </w:rPr>
        <w:t>,</w:t>
      </w:r>
      <w:r>
        <w:rPr>
          <w:b/>
          <w:lang w:val="id-ID"/>
        </w:rPr>
        <w:t xml:space="preserve"> DOB</w:t>
      </w:r>
      <w:r>
        <w:rPr>
          <w:lang w:val="id-ID"/>
        </w:rPr>
        <w:t>,</w:t>
      </w:r>
      <w:r>
        <w:rPr>
          <w:b/>
          <w:lang w:val="id-ID"/>
        </w:rPr>
        <w:t xml:space="preserve"> Phone</w:t>
      </w:r>
      <w:r>
        <w:t>,</w:t>
      </w:r>
      <w:r>
        <w:rPr>
          <w:b/>
          <w:lang w:val="id-ID"/>
        </w:rPr>
        <w:t xml:space="preserve"> </w:t>
      </w:r>
      <w:r>
        <w:rPr>
          <w:lang w:val="id-ID"/>
        </w:rPr>
        <w:t>and</w:t>
      </w:r>
      <w:r>
        <w:rPr>
          <w:b/>
          <w:lang w:val="id-ID"/>
        </w:rPr>
        <w:t xml:space="preserve"> Address</w:t>
      </w:r>
      <w:r>
        <w:rPr>
          <w:lang w:val="id-ID"/>
        </w:rPr>
        <w:t xml:space="preserve">. </w:t>
      </w:r>
      <w:r>
        <w:t>Provide</w:t>
      </w:r>
      <w:r>
        <w:rPr>
          <w:lang w:val="id-ID"/>
        </w:rPr>
        <w:t xml:space="preserve"> </w:t>
      </w:r>
      <w:r>
        <w:rPr>
          <w:b/>
          <w:lang w:val="id-ID"/>
        </w:rPr>
        <w:t>Delete</w:t>
      </w:r>
      <w:r>
        <w:rPr>
          <w:lang w:val="id-ID"/>
        </w:rPr>
        <w:t xml:space="preserve"> button to </w:t>
      </w:r>
      <w:r>
        <w:rPr>
          <w:b/>
          <w:lang w:val="id-ID"/>
        </w:rPr>
        <w:t>delete selected customer</w:t>
      </w:r>
      <w:r>
        <w:rPr>
          <w:lang w:val="id-ID"/>
        </w:rPr>
        <w:t>.</w:t>
      </w:r>
    </w:p>
    <w:p w14:paraId="7337AA3C" w14:textId="151A120E" w:rsidR="00040E64" w:rsidRDefault="00040E64" w:rsidP="00F857F2">
      <w:pPr>
        <w:tabs>
          <w:tab w:val="left" w:pos="1080"/>
        </w:tabs>
        <w:spacing w:line="276" w:lineRule="auto"/>
        <w:rPr>
          <w:lang w:val="id-ID"/>
        </w:rPr>
      </w:pPr>
    </w:p>
    <w:p w14:paraId="24336447" w14:textId="77777777" w:rsidR="00406F92" w:rsidRDefault="00406F92" w:rsidP="00F857F2">
      <w:pPr>
        <w:tabs>
          <w:tab w:val="left" w:pos="1080"/>
        </w:tabs>
        <w:spacing w:line="276" w:lineRule="auto"/>
        <w:rPr>
          <w:lang w:val="id-ID"/>
        </w:rPr>
      </w:pPr>
    </w:p>
    <w:p w14:paraId="08F8F16E" w14:textId="77777777" w:rsidR="00C4538C" w:rsidRPr="0038411C" w:rsidRDefault="00C4538C" w:rsidP="00F857F2">
      <w:pPr>
        <w:spacing w:line="276" w:lineRule="auto"/>
        <w:jc w:val="both"/>
        <w:rPr>
          <w:rStyle w:val="longtext"/>
          <w:shd w:val="clear" w:color="auto" w:fill="FFFFFF"/>
        </w:rPr>
      </w:pPr>
      <w:r w:rsidRPr="0038411C">
        <w:rPr>
          <w:rStyle w:val="longtext"/>
          <w:shd w:val="clear" w:color="auto" w:fill="FFFFFF"/>
        </w:rPr>
        <w:t>Here are the rules that you must follow to create your project:</w:t>
      </w:r>
    </w:p>
    <w:p w14:paraId="5152C8CD" w14:textId="77777777" w:rsidR="00C4538C" w:rsidRPr="0038411C" w:rsidRDefault="00C4538C" w:rsidP="00F857F2">
      <w:pPr>
        <w:numPr>
          <w:ilvl w:val="0"/>
          <w:numId w:val="20"/>
        </w:numPr>
        <w:tabs>
          <w:tab w:val="num" w:pos="360"/>
        </w:tabs>
        <w:spacing w:line="276" w:lineRule="auto"/>
        <w:ind w:left="360"/>
        <w:jc w:val="both"/>
        <w:rPr>
          <w:color w:val="000000"/>
        </w:rPr>
      </w:pPr>
      <w:r w:rsidRPr="0038411C">
        <w:rPr>
          <w:color w:val="000000"/>
        </w:rPr>
        <w:t xml:space="preserve">Use appropriate software for this subject based on </w:t>
      </w:r>
      <w:r w:rsidRPr="0038411C">
        <w:rPr>
          <w:b/>
        </w:rPr>
        <w:t xml:space="preserve">Sistem Praktikum </w:t>
      </w:r>
      <w:r w:rsidRPr="0038411C">
        <w:t>that can be downloaded from Binusmaya.</w:t>
      </w:r>
    </w:p>
    <w:p w14:paraId="6FEE4803" w14:textId="77777777" w:rsidR="00C4538C" w:rsidRPr="0038411C" w:rsidRDefault="00C4538C" w:rsidP="00F857F2">
      <w:pPr>
        <w:numPr>
          <w:ilvl w:val="0"/>
          <w:numId w:val="20"/>
        </w:numPr>
        <w:tabs>
          <w:tab w:val="clear" w:pos="3600"/>
        </w:tabs>
        <w:spacing w:line="276" w:lineRule="auto"/>
        <w:ind w:left="360"/>
        <w:jc w:val="both"/>
        <w:rPr>
          <w:rStyle w:val="longtext"/>
          <w:color w:val="000000"/>
        </w:rPr>
      </w:pPr>
      <w:r w:rsidRPr="0038411C">
        <w:rPr>
          <w:color w:val="000000"/>
        </w:rPr>
        <w:t xml:space="preserve">Collect appropriate files for this subject based on </w:t>
      </w:r>
      <w:r w:rsidRPr="0038411C">
        <w:rPr>
          <w:b/>
        </w:rPr>
        <w:t xml:space="preserve">Sistem Praktikum </w:t>
      </w:r>
      <w:r w:rsidRPr="0038411C">
        <w:t>that can be downloaded from Binusmaya.</w:t>
      </w:r>
    </w:p>
    <w:p w14:paraId="234D8D0F" w14:textId="77777777" w:rsidR="00C4538C" w:rsidRPr="0038411C" w:rsidRDefault="00C4538C" w:rsidP="00F857F2">
      <w:pPr>
        <w:numPr>
          <w:ilvl w:val="0"/>
          <w:numId w:val="20"/>
        </w:numPr>
        <w:tabs>
          <w:tab w:val="clear" w:pos="3600"/>
        </w:tabs>
        <w:spacing w:line="276" w:lineRule="auto"/>
        <w:ind w:left="360"/>
        <w:jc w:val="both"/>
        <w:rPr>
          <w:rStyle w:val="longtext"/>
          <w:color w:val="FF0000"/>
        </w:rPr>
      </w:pPr>
      <w:r w:rsidRPr="0038411C">
        <w:rPr>
          <w:rStyle w:val="longtext"/>
          <w:shd w:val="clear" w:color="auto" w:fill="FFFFFF"/>
        </w:rPr>
        <w:t>Include the other files that can support your project, such as:</w:t>
      </w:r>
    </w:p>
    <w:p w14:paraId="71293690" w14:textId="77777777" w:rsidR="00C4538C" w:rsidRPr="0038411C" w:rsidRDefault="00C4538C" w:rsidP="00F857F2">
      <w:pPr>
        <w:numPr>
          <w:ilvl w:val="1"/>
          <w:numId w:val="20"/>
        </w:numPr>
        <w:spacing w:line="276" w:lineRule="auto"/>
        <w:jc w:val="both"/>
        <w:rPr>
          <w:rStyle w:val="longtext"/>
          <w:color w:val="000000"/>
        </w:rPr>
      </w:pPr>
      <w:r w:rsidRPr="0038411C">
        <w:rPr>
          <w:rStyle w:val="longtext"/>
          <w:color w:val="000000"/>
        </w:rPr>
        <w:t>All files in your project</w:t>
      </w:r>
    </w:p>
    <w:p w14:paraId="551F2267" w14:textId="77777777" w:rsidR="00C4538C" w:rsidRPr="0038411C" w:rsidRDefault="00C4538C" w:rsidP="00F857F2">
      <w:pPr>
        <w:numPr>
          <w:ilvl w:val="1"/>
          <w:numId w:val="20"/>
        </w:numPr>
        <w:spacing w:line="276" w:lineRule="auto"/>
        <w:jc w:val="both"/>
        <w:rPr>
          <w:rStyle w:val="longtext"/>
          <w:color w:val="000000"/>
        </w:rPr>
      </w:pPr>
      <w:r w:rsidRPr="0038411C">
        <w:rPr>
          <w:rStyle w:val="longtext"/>
          <w:color w:val="000000"/>
        </w:rPr>
        <w:t>Other files (image, audio, video, etc.) used in your project</w:t>
      </w:r>
    </w:p>
    <w:p w14:paraId="2677BF6F" w14:textId="77777777" w:rsidR="00C4538C" w:rsidRPr="00B6334C" w:rsidRDefault="00C4538C" w:rsidP="00F857F2">
      <w:pPr>
        <w:pStyle w:val="ListParagraph"/>
        <w:numPr>
          <w:ilvl w:val="1"/>
          <w:numId w:val="20"/>
        </w:numPr>
        <w:spacing w:after="200" w:line="276" w:lineRule="auto"/>
        <w:rPr>
          <w:rStyle w:val="longtext"/>
          <w:color w:val="000000"/>
        </w:rPr>
      </w:pPr>
      <w:r w:rsidRPr="00B6334C">
        <w:rPr>
          <w:rStyle w:val="longtext"/>
          <w:color w:val="000000"/>
        </w:rPr>
        <w:t>*.DOC file (documentation of your project) that contains the reference links of additional files (image, audio, video, etc.) used in your project</w:t>
      </w:r>
    </w:p>
    <w:p w14:paraId="5AF7BC05" w14:textId="77777777" w:rsidR="00C4538C" w:rsidRPr="0038411C" w:rsidRDefault="00C4538C" w:rsidP="00F857F2">
      <w:pPr>
        <w:spacing w:line="276" w:lineRule="auto"/>
        <w:jc w:val="both"/>
        <w:rPr>
          <w:rStyle w:val="longtext"/>
          <w:color w:val="000000"/>
        </w:rPr>
      </w:pPr>
    </w:p>
    <w:p w14:paraId="6CF4FC95" w14:textId="77777777" w:rsidR="00C4538C" w:rsidRPr="0038411C" w:rsidRDefault="00C4538C" w:rsidP="00F857F2">
      <w:pPr>
        <w:spacing w:line="276" w:lineRule="auto"/>
        <w:jc w:val="center"/>
        <w:rPr>
          <w:lang w:val="id-ID"/>
        </w:rPr>
      </w:pPr>
      <w:r w:rsidRPr="0038411C">
        <w:rPr>
          <w:b/>
          <w:color w:val="000000"/>
        </w:rPr>
        <w:t>If you do not understand, please ask your assistant!</w:t>
      </w:r>
    </w:p>
    <w:p w14:paraId="51488273" w14:textId="77777777" w:rsidR="00BC6DE8" w:rsidRPr="00A32343" w:rsidRDefault="00BC6DE8" w:rsidP="00C4538C">
      <w:pPr>
        <w:jc w:val="both"/>
      </w:pPr>
    </w:p>
    <w:sectPr w:rsidR="00BC6DE8" w:rsidRPr="00A32343" w:rsidSect="007B74C4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897E48" w14:textId="77777777" w:rsidR="000D290E" w:rsidRDefault="000D290E" w:rsidP="00273E4A">
      <w:r>
        <w:separator/>
      </w:r>
    </w:p>
  </w:endnote>
  <w:endnote w:type="continuationSeparator" w:id="0">
    <w:p w14:paraId="0FCFE5FF" w14:textId="77777777" w:rsidR="000D290E" w:rsidRDefault="000D290E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CFEE27" w14:textId="77777777" w:rsidR="005B66A9" w:rsidRDefault="00782102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26062206" wp14:editId="5453FDEB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>
          <w:pict>
            <v:line w14:anchorId="5C0E0107" id="Line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77F02934" w14:textId="1EBF835A" w:rsidR="005B66A9" w:rsidRPr="000F1EBF" w:rsidRDefault="005B66A9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 w:rsidR="000F1EBF"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="00151847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="00151847" w:rsidRPr="000F1EBF">
          <w:rPr>
            <w:sz w:val="22"/>
            <w:szCs w:val="22"/>
            <w:lang w:val="id-ID"/>
          </w:rPr>
          <w:fldChar w:fldCharType="separate"/>
        </w:r>
        <w:r w:rsidR="00B77980">
          <w:rPr>
            <w:noProof/>
            <w:sz w:val="22"/>
            <w:szCs w:val="22"/>
            <w:lang w:val="id-ID"/>
          </w:rPr>
          <w:t>1</w:t>
        </w:r>
        <w:r w:rsidR="00151847"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="00151847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="00151847" w:rsidRPr="000F1EBF">
          <w:rPr>
            <w:sz w:val="22"/>
            <w:szCs w:val="22"/>
            <w:lang w:val="id-ID"/>
          </w:rPr>
          <w:fldChar w:fldCharType="separate"/>
        </w:r>
        <w:r w:rsidR="00B77980">
          <w:rPr>
            <w:noProof/>
            <w:sz w:val="22"/>
            <w:szCs w:val="22"/>
            <w:lang w:val="id-ID"/>
          </w:rPr>
          <w:t>6</w:t>
        </w:r>
        <w:r w:rsidR="00151847" w:rsidRPr="000F1EBF">
          <w:rPr>
            <w:sz w:val="22"/>
            <w:szCs w:val="22"/>
            <w:lang w:val="id-ID"/>
          </w:rPr>
          <w:fldChar w:fldCharType="end"/>
        </w:r>
      </w:sdtContent>
    </w:sdt>
  </w:p>
  <w:p w14:paraId="5369A454" w14:textId="1F4F0E23" w:rsidR="005B66A9" w:rsidRPr="005F794B" w:rsidRDefault="000F1EBF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B77980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="005B66A9"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B77980">
          <w:rPr>
            <w:i/>
            <w:noProof/>
            <w:sz w:val="20"/>
            <w:szCs w:val="20"/>
            <w:lang w:val="id-ID"/>
          </w:rPr>
          <w:t>6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16D20ED9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6041A7" w14:textId="77777777" w:rsidR="005B66A9" w:rsidRDefault="00782102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54113FD" wp14:editId="1CA88ECE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>
          <w:pict>
            <v:line w14:anchorId="4DC31947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61C36827" w14:textId="0AF6FB08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09238C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207F7AC2" w14:textId="132F3E15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09238C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55952F1B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643CE9" w14:textId="77777777" w:rsidR="000D290E" w:rsidRDefault="000D290E" w:rsidP="00273E4A">
      <w:r>
        <w:separator/>
      </w:r>
    </w:p>
  </w:footnote>
  <w:footnote w:type="continuationSeparator" w:id="0">
    <w:p w14:paraId="79B080CE" w14:textId="77777777" w:rsidR="000D290E" w:rsidRDefault="000D290E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7"/>
    </w:tblGrid>
    <w:tr w:rsidR="005D0782" w14:paraId="1C5F0694" w14:textId="77777777" w:rsidTr="005D0782">
      <w:tc>
        <w:tcPr>
          <w:tcW w:w="5220" w:type="dxa"/>
        </w:tcPr>
        <w:p w14:paraId="1C8A2D0D" w14:textId="77777777" w:rsidR="00022FE9" w:rsidRPr="00022FE9" w:rsidRDefault="00022FE9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200217</w:t>
          </w:r>
        </w:p>
      </w:tc>
      <w:tc>
        <w:tcPr>
          <w:tcW w:w="5220" w:type="dxa"/>
        </w:tcPr>
        <w:p w14:paraId="7BEF09FC" w14:textId="77777777" w:rsidR="005D0782" w:rsidRDefault="005D0782" w:rsidP="00895B8D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D47C75">
            <w:rPr>
              <w:b/>
              <w:sz w:val="20"/>
              <w:szCs w:val="20"/>
              <w:lang w:val="sv-SE"/>
            </w:rPr>
            <w:t>6</w:t>
          </w:r>
        </w:p>
      </w:tc>
    </w:tr>
  </w:tbl>
  <w:p w14:paraId="048C235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0F33EC8A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581005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2341B"/>
    <w:multiLevelType w:val="hybridMultilevel"/>
    <w:tmpl w:val="5B1CD00C"/>
    <w:lvl w:ilvl="0" w:tplc="762E56A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DA5B0C"/>
    <w:multiLevelType w:val="hybridMultilevel"/>
    <w:tmpl w:val="E3F00396"/>
    <w:lvl w:ilvl="0" w:tplc="0568B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90A68B1"/>
    <w:multiLevelType w:val="hybridMultilevel"/>
    <w:tmpl w:val="50DEB31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973282"/>
    <w:multiLevelType w:val="hybridMultilevel"/>
    <w:tmpl w:val="C2DE4A3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F22F72"/>
    <w:multiLevelType w:val="hybridMultilevel"/>
    <w:tmpl w:val="40BCF0E0"/>
    <w:lvl w:ilvl="0" w:tplc="020287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D51FC"/>
    <w:multiLevelType w:val="hybridMultilevel"/>
    <w:tmpl w:val="261E99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5C2F57"/>
    <w:multiLevelType w:val="hybridMultilevel"/>
    <w:tmpl w:val="B372D4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5"/>
  </w:num>
  <w:num w:numId="5">
    <w:abstractNumId w:val="13"/>
  </w:num>
  <w:num w:numId="6">
    <w:abstractNumId w:val="7"/>
  </w:num>
  <w:num w:numId="7">
    <w:abstractNumId w:val="14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10"/>
  </w:num>
  <w:num w:numId="14">
    <w:abstractNumId w:val="11"/>
  </w:num>
  <w:num w:numId="15">
    <w:abstractNumId w:val="9"/>
  </w:num>
  <w:num w:numId="16">
    <w:abstractNumId w:val="2"/>
  </w:num>
  <w:num w:numId="17">
    <w:abstractNumId w:val="15"/>
  </w:num>
  <w:num w:numId="18">
    <w:abstractNumId w:val="1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AwMzE0NjU1tLQwsDRW0lEKTi0uzszPAykwrAUAE3Pr4SwAAAA="/>
  </w:docVars>
  <w:rsids>
    <w:rsidRoot w:val="00B9609E"/>
    <w:rsid w:val="00002672"/>
    <w:rsid w:val="00017115"/>
    <w:rsid w:val="00020F10"/>
    <w:rsid w:val="00022FE9"/>
    <w:rsid w:val="00040E64"/>
    <w:rsid w:val="00051154"/>
    <w:rsid w:val="00067EF1"/>
    <w:rsid w:val="00072DE7"/>
    <w:rsid w:val="0009238C"/>
    <w:rsid w:val="000A0C90"/>
    <w:rsid w:val="000A23D8"/>
    <w:rsid w:val="000A3F41"/>
    <w:rsid w:val="000B69D0"/>
    <w:rsid w:val="000D1E73"/>
    <w:rsid w:val="000D290E"/>
    <w:rsid w:val="000F057A"/>
    <w:rsid w:val="000F1EBF"/>
    <w:rsid w:val="000F7CFC"/>
    <w:rsid w:val="000F7FC6"/>
    <w:rsid w:val="00122BC2"/>
    <w:rsid w:val="00126822"/>
    <w:rsid w:val="00131DAA"/>
    <w:rsid w:val="00145C2E"/>
    <w:rsid w:val="001502E5"/>
    <w:rsid w:val="00150E94"/>
    <w:rsid w:val="00151847"/>
    <w:rsid w:val="0015698F"/>
    <w:rsid w:val="00181DF1"/>
    <w:rsid w:val="00183F26"/>
    <w:rsid w:val="001955A6"/>
    <w:rsid w:val="001A300E"/>
    <w:rsid w:val="001B3A2E"/>
    <w:rsid w:val="001D4810"/>
    <w:rsid w:val="001E637E"/>
    <w:rsid w:val="001F64B6"/>
    <w:rsid w:val="00207CB2"/>
    <w:rsid w:val="00224780"/>
    <w:rsid w:val="00235C36"/>
    <w:rsid w:val="002376FA"/>
    <w:rsid w:val="00251D24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669F"/>
    <w:rsid w:val="00366844"/>
    <w:rsid w:val="0037553B"/>
    <w:rsid w:val="003842DC"/>
    <w:rsid w:val="00384C7B"/>
    <w:rsid w:val="00387D06"/>
    <w:rsid w:val="003A1788"/>
    <w:rsid w:val="003B1D05"/>
    <w:rsid w:val="003B27CC"/>
    <w:rsid w:val="003B5F77"/>
    <w:rsid w:val="003C0A29"/>
    <w:rsid w:val="003C1CE6"/>
    <w:rsid w:val="003D7084"/>
    <w:rsid w:val="003F71D2"/>
    <w:rsid w:val="00406F92"/>
    <w:rsid w:val="004074A1"/>
    <w:rsid w:val="00422134"/>
    <w:rsid w:val="00434FFC"/>
    <w:rsid w:val="00446550"/>
    <w:rsid w:val="00446D31"/>
    <w:rsid w:val="0045325D"/>
    <w:rsid w:val="00470964"/>
    <w:rsid w:val="004716A8"/>
    <w:rsid w:val="00494E4C"/>
    <w:rsid w:val="004A6704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5410B"/>
    <w:rsid w:val="0055622D"/>
    <w:rsid w:val="00556E41"/>
    <w:rsid w:val="00571B72"/>
    <w:rsid w:val="00582417"/>
    <w:rsid w:val="00582E4C"/>
    <w:rsid w:val="0058663E"/>
    <w:rsid w:val="005879FB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35038"/>
    <w:rsid w:val="00635EE5"/>
    <w:rsid w:val="00643F75"/>
    <w:rsid w:val="00682330"/>
    <w:rsid w:val="006D36BC"/>
    <w:rsid w:val="006F4D80"/>
    <w:rsid w:val="00701ECA"/>
    <w:rsid w:val="00720962"/>
    <w:rsid w:val="0072245D"/>
    <w:rsid w:val="00737595"/>
    <w:rsid w:val="0074338F"/>
    <w:rsid w:val="00782102"/>
    <w:rsid w:val="00787247"/>
    <w:rsid w:val="007B5A6A"/>
    <w:rsid w:val="007B74C4"/>
    <w:rsid w:val="007C1C37"/>
    <w:rsid w:val="007D1472"/>
    <w:rsid w:val="007E0EE7"/>
    <w:rsid w:val="00810737"/>
    <w:rsid w:val="00811C48"/>
    <w:rsid w:val="00816FEE"/>
    <w:rsid w:val="00831B7F"/>
    <w:rsid w:val="0083459F"/>
    <w:rsid w:val="0083780E"/>
    <w:rsid w:val="00846078"/>
    <w:rsid w:val="008674E6"/>
    <w:rsid w:val="00876001"/>
    <w:rsid w:val="00876A58"/>
    <w:rsid w:val="008939EF"/>
    <w:rsid w:val="00894072"/>
    <w:rsid w:val="00895B8D"/>
    <w:rsid w:val="008B212E"/>
    <w:rsid w:val="008B7541"/>
    <w:rsid w:val="008C1A4A"/>
    <w:rsid w:val="008D411F"/>
    <w:rsid w:val="008F302B"/>
    <w:rsid w:val="009010C1"/>
    <w:rsid w:val="0090372F"/>
    <w:rsid w:val="0091415C"/>
    <w:rsid w:val="00932B6E"/>
    <w:rsid w:val="0093677F"/>
    <w:rsid w:val="00937B93"/>
    <w:rsid w:val="00943FB1"/>
    <w:rsid w:val="00944ADA"/>
    <w:rsid w:val="00953B2D"/>
    <w:rsid w:val="009568C5"/>
    <w:rsid w:val="00961A2D"/>
    <w:rsid w:val="00966D76"/>
    <w:rsid w:val="0097243E"/>
    <w:rsid w:val="00973849"/>
    <w:rsid w:val="009832E4"/>
    <w:rsid w:val="009A2464"/>
    <w:rsid w:val="009A3737"/>
    <w:rsid w:val="009E29D9"/>
    <w:rsid w:val="00A022CF"/>
    <w:rsid w:val="00A1473C"/>
    <w:rsid w:val="00A31776"/>
    <w:rsid w:val="00A32343"/>
    <w:rsid w:val="00A46082"/>
    <w:rsid w:val="00A50AF3"/>
    <w:rsid w:val="00A52AB7"/>
    <w:rsid w:val="00A53D38"/>
    <w:rsid w:val="00A552D5"/>
    <w:rsid w:val="00A60818"/>
    <w:rsid w:val="00A807DE"/>
    <w:rsid w:val="00A851B6"/>
    <w:rsid w:val="00A933D3"/>
    <w:rsid w:val="00AA1407"/>
    <w:rsid w:val="00AB0E0A"/>
    <w:rsid w:val="00AB42BB"/>
    <w:rsid w:val="00AC0C63"/>
    <w:rsid w:val="00AC5D98"/>
    <w:rsid w:val="00AD0B16"/>
    <w:rsid w:val="00AD2114"/>
    <w:rsid w:val="00AE1AE9"/>
    <w:rsid w:val="00AE39D8"/>
    <w:rsid w:val="00AE548F"/>
    <w:rsid w:val="00AE661D"/>
    <w:rsid w:val="00AF264E"/>
    <w:rsid w:val="00AF338E"/>
    <w:rsid w:val="00B04C4C"/>
    <w:rsid w:val="00B212C7"/>
    <w:rsid w:val="00B25A20"/>
    <w:rsid w:val="00B440FB"/>
    <w:rsid w:val="00B4674F"/>
    <w:rsid w:val="00B517FB"/>
    <w:rsid w:val="00B7140C"/>
    <w:rsid w:val="00B77980"/>
    <w:rsid w:val="00B81979"/>
    <w:rsid w:val="00B948DA"/>
    <w:rsid w:val="00B9609E"/>
    <w:rsid w:val="00BC6DE8"/>
    <w:rsid w:val="00BE0705"/>
    <w:rsid w:val="00BF2997"/>
    <w:rsid w:val="00BF7C45"/>
    <w:rsid w:val="00C133DE"/>
    <w:rsid w:val="00C25F66"/>
    <w:rsid w:val="00C44051"/>
    <w:rsid w:val="00C4538C"/>
    <w:rsid w:val="00C525FC"/>
    <w:rsid w:val="00C56C03"/>
    <w:rsid w:val="00C57A8A"/>
    <w:rsid w:val="00C57FE8"/>
    <w:rsid w:val="00C63106"/>
    <w:rsid w:val="00C63F66"/>
    <w:rsid w:val="00C6549A"/>
    <w:rsid w:val="00C8483C"/>
    <w:rsid w:val="00C915BF"/>
    <w:rsid w:val="00CB736B"/>
    <w:rsid w:val="00CD64BC"/>
    <w:rsid w:val="00CF11B0"/>
    <w:rsid w:val="00D2265B"/>
    <w:rsid w:val="00D30822"/>
    <w:rsid w:val="00D3685C"/>
    <w:rsid w:val="00D37E0D"/>
    <w:rsid w:val="00D47C75"/>
    <w:rsid w:val="00D60A6D"/>
    <w:rsid w:val="00D67DFC"/>
    <w:rsid w:val="00D8039D"/>
    <w:rsid w:val="00D95848"/>
    <w:rsid w:val="00DB0A75"/>
    <w:rsid w:val="00DC4B9D"/>
    <w:rsid w:val="00DC700A"/>
    <w:rsid w:val="00DE2FA6"/>
    <w:rsid w:val="00DF224B"/>
    <w:rsid w:val="00E0375C"/>
    <w:rsid w:val="00E03DA9"/>
    <w:rsid w:val="00E047D9"/>
    <w:rsid w:val="00E272B2"/>
    <w:rsid w:val="00E335DA"/>
    <w:rsid w:val="00E36B77"/>
    <w:rsid w:val="00E36EA8"/>
    <w:rsid w:val="00E502A7"/>
    <w:rsid w:val="00E642BF"/>
    <w:rsid w:val="00E660C4"/>
    <w:rsid w:val="00E75A44"/>
    <w:rsid w:val="00EB5190"/>
    <w:rsid w:val="00EC682D"/>
    <w:rsid w:val="00ED5890"/>
    <w:rsid w:val="00EF17AC"/>
    <w:rsid w:val="00F22A92"/>
    <w:rsid w:val="00F36E33"/>
    <w:rsid w:val="00F53807"/>
    <w:rsid w:val="00F61627"/>
    <w:rsid w:val="00F712CE"/>
    <w:rsid w:val="00F80742"/>
    <w:rsid w:val="00F83452"/>
    <w:rsid w:val="00F857F2"/>
    <w:rsid w:val="00F86AD9"/>
    <w:rsid w:val="00F955DA"/>
    <w:rsid w:val="00FA41A2"/>
    <w:rsid w:val="00FC245F"/>
    <w:rsid w:val="00FE0170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51C25FFC"/>
  <w15:docId w15:val="{88C713C4-4AB2-4DE8-89E3-66F8A749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6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25</TotalTime>
  <Pages>6</Pages>
  <Words>1221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STANLEY GIOVANY</cp:lastModifiedBy>
  <cp:revision>17</cp:revision>
  <dcterms:created xsi:type="dcterms:W3CDTF">2017-01-19T03:41:00Z</dcterms:created>
  <dcterms:modified xsi:type="dcterms:W3CDTF">2017-02-06T14:17:00Z</dcterms:modified>
</cp:coreProperties>
</file>